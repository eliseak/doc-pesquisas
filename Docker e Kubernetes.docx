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6727" w14:textId="77777777" w:rsidR="00A10484" w:rsidRPr="000C4645" w:rsidRDefault="000C4645">
      <w:pPr>
        <w:pStyle w:val="Title"/>
        <w:rPr>
          <w:lang w:val="pt-BR"/>
        </w:rPr>
      </w:pPr>
      <w:r w:rsidRPr="000C4645">
        <w:rPr>
          <w:lang w:val="pt-BR"/>
        </w:rPr>
        <w:t>Docker e Kubernetes</w:t>
      </w:r>
    </w:p>
    <w:p w14:paraId="195A0269" w14:textId="77777777" w:rsidR="002B644E" w:rsidRPr="00FC62AE" w:rsidRDefault="00BD5639" w:rsidP="00FC62AE">
      <w:pPr>
        <w:pStyle w:val="Heading1"/>
        <w:rPr>
          <w:lang w:val="pt-BR"/>
        </w:rPr>
      </w:pPr>
      <w:r>
        <w:rPr>
          <w:lang w:val="pt-BR"/>
        </w:rPr>
        <w:t>Microservices</w:t>
      </w:r>
    </w:p>
    <w:p w14:paraId="2D1B3550" w14:textId="77777777" w:rsidR="00D1702E" w:rsidRDefault="00D1702E" w:rsidP="00D1702E">
      <w:pPr>
        <w:pStyle w:val="Heading2"/>
        <w:rPr>
          <w:lang w:val="pt-BR"/>
        </w:rPr>
      </w:pPr>
      <w:r w:rsidRPr="00D1702E">
        <w:rPr>
          <w:lang w:val="pt-BR"/>
        </w:rPr>
        <w:t>Artigos</w:t>
      </w:r>
    </w:p>
    <w:p w14:paraId="07D8F643" w14:textId="77777777" w:rsidR="00D1702E" w:rsidRPr="00D1702E" w:rsidRDefault="00D1702E" w:rsidP="00D1702E">
      <w:pPr>
        <w:pStyle w:val="ListParagraph"/>
        <w:numPr>
          <w:ilvl w:val="0"/>
          <w:numId w:val="36"/>
        </w:numPr>
        <w:rPr>
          <w:lang w:val="pt-BR"/>
        </w:rPr>
      </w:pP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14:paraId="296C24A9" w14:textId="77777777" w:rsidR="00D1702E" w:rsidRDefault="00FF5C0A" w:rsidP="00D1702E">
      <w:pPr>
        <w:rPr>
          <w:lang w:val="pt-BR"/>
        </w:rPr>
      </w:pPr>
      <w:hyperlink r:id="rId11" w:history="1">
        <w:r w:rsidR="00541CF5" w:rsidRPr="00364539">
          <w:rPr>
            <w:rStyle w:val="Hyperlink"/>
            <w:lang w:val="pt-BR"/>
          </w:rPr>
          <w:t>https://martinfowler.com/articles/microservices.html</w:t>
        </w:r>
      </w:hyperlink>
    </w:p>
    <w:p w14:paraId="34C72357" w14:textId="77777777" w:rsidR="00FC62AE" w:rsidRDefault="00FC62AE" w:rsidP="00FC62AE">
      <w:pPr>
        <w:pStyle w:val="Heading2"/>
      </w:pPr>
      <w:proofErr w:type="spellStart"/>
      <w:r>
        <w:t>Vídeos</w:t>
      </w:r>
      <w:proofErr w:type="spellEnd"/>
    </w:p>
    <w:p w14:paraId="56A38012" w14:textId="77777777" w:rsidR="002B644E" w:rsidRDefault="002B644E" w:rsidP="002B644E">
      <w:pPr>
        <w:pStyle w:val="ListParagraph"/>
        <w:numPr>
          <w:ilvl w:val="0"/>
          <w:numId w:val="30"/>
        </w:numPr>
        <w:jc w:val="both"/>
      </w:pPr>
      <w:r w:rsidRPr="002B644E">
        <w:t xml:space="preserve">GOTO 2014 </w:t>
      </w:r>
      <w:r>
        <w:t xml:space="preserve">- </w:t>
      </w:r>
      <w:proofErr w:type="spellStart"/>
      <w:r>
        <w:t>Microservices</w:t>
      </w:r>
      <w:proofErr w:type="spellEnd"/>
      <w:r>
        <w:t xml:space="preserve"> (</w:t>
      </w:r>
      <w:r w:rsidRPr="002B644E">
        <w:t>Martin Fowler</w:t>
      </w:r>
      <w:r>
        <w:t>)</w:t>
      </w:r>
    </w:p>
    <w:p w14:paraId="5975069B" w14:textId="77777777" w:rsidR="00963AFF" w:rsidRDefault="00FF5C0A" w:rsidP="002B644E">
      <w:pPr>
        <w:jc w:val="both"/>
        <w:rPr>
          <w:rStyle w:val="Hyperlink"/>
        </w:rPr>
      </w:pPr>
      <w:hyperlink r:id="rId12" w:history="1">
        <w:r w:rsidR="00963AFF" w:rsidRPr="00CE72A3">
          <w:rPr>
            <w:rStyle w:val="Hyperlink"/>
          </w:rPr>
          <w:t>https://www.youtube.com/watch?v=wgdBVIX9ifA</w:t>
        </w:r>
      </w:hyperlink>
    </w:p>
    <w:p w14:paraId="798B60DD" w14:textId="77777777" w:rsidR="00B54E2F" w:rsidRDefault="00B54E2F" w:rsidP="002B644E">
      <w:pPr>
        <w:jc w:val="both"/>
      </w:pPr>
    </w:p>
    <w:p w14:paraId="73100873" w14:textId="77777777" w:rsidR="00B54E2F" w:rsidRDefault="00B54E2F" w:rsidP="00B54E2F">
      <w:pPr>
        <w:pStyle w:val="Heading1"/>
        <w:rPr>
          <w:lang w:val="pt-BR"/>
        </w:rPr>
      </w:pPr>
      <w:r>
        <w:rPr>
          <w:lang w:val="pt-BR"/>
        </w:rPr>
        <w:t>Gestão de Microservices</w:t>
      </w:r>
    </w:p>
    <w:p w14:paraId="492121E2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Principais formas de gestão de containers levando em conta a necessidade dos processos se comunicarem.</w:t>
      </w:r>
    </w:p>
    <w:p w14:paraId="171DA98E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 xml:space="preserve">Orchestration </w:t>
      </w:r>
    </w:p>
    <w:p w14:paraId="67FE66E1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O</w:t>
      </w:r>
    </w:p>
    <w:p w14:paraId="25BDABB8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>C</w:t>
      </w:r>
      <w:r w:rsidRPr="00627B6A">
        <w:rPr>
          <w:lang w:val="pt-BR"/>
        </w:rPr>
        <w:t>horeography</w:t>
      </w:r>
    </w:p>
    <w:p w14:paraId="78716D7C" w14:textId="77777777" w:rsidR="00955637" w:rsidRPr="00955637" w:rsidRDefault="00B54E2F" w:rsidP="00955637">
      <w:pPr>
        <w:ind w:firstLine="708"/>
        <w:rPr>
          <w:lang w:val="pt-BR"/>
        </w:rPr>
      </w:pPr>
      <w:r>
        <w:rPr>
          <w:lang w:val="pt-BR"/>
        </w:rPr>
        <w:t>C</w:t>
      </w:r>
    </w:p>
    <w:p w14:paraId="32821E5E" w14:textId="77777777" w:rsidR="00FC62AE" w:rsidRDefault="00FC62AE" w:rsidP="00FC62AE">
      <w:pPr>
        <w:pStyle w:val="Heading1"/>
      </w:pPr>
      <w:r>
        <w:t>Container</w:t>
      </w:r>
    </w:p>
    <w:p w14:paraId="44D3BA6A" w14:textId="77777777" w:rsidR="0074388F" w:rsidRPr="0074388F" w:rsidRDefault="0074388F" w:rsidP="0074388F">
      <w:pPr>
        <w:pStyle w:val="ListParagraph"/>
        <w:numPr>
          <w:ilvl w:val="0"/>
          <w:numId w:val="34"/>
        </w:numPr>
      </w:pPr>
      <w:r>
        <w:t xml:space="preserve">Sandbox de um </w:t>
      </w:r>
      <w:proofErr w:type="spellStart"/>
      <w:r>
        <w:t>processo</w:t>
      </w:r>
      <w:proofErr w:type="spellEnd"/>
    </w:p>
    <w:p w14:paraId="09A34C2D" w14:textId="77777777" w:rsidR="00FC62AE" w:rsidRDefault="00FC62AE" w:rsidP="00FC62AE">
      <w:pPr>
        <w:pStyle w:val="Heading2"/>
      </w:pPr>
      <w:proofErr w:type="spellStart"/>
      <w:r>
        <w:t>Artigos</w:t>
      </w:r>
      <w:proofErr w:type="spellEnd"/>
    </w:p>
    <w:p w14:paraId="58AE21C1" w14:textId="77777777" w:rsidR="00FC62AE" w:rsidRPr="00FC62AE" w:rsidRDefault="00FC62AE" w:rsidP="00FC62AE">
      <w:pPr>
        <w:pStyle w:val="ListParagraph"/>
        <w:numPr>
          <w:ilvl w:val="0"/>
          <w:numId w:val="30"/>
        </w:numPr>
        <w:rPr>
          <w:lang w:val="pt-BR"/>
        </w:rPr>
      </w:pPr>
      <w:r w:rsidRPr="00FC62AE">
        <w:rPr>
          <w:lang w:val="pt-BR"/>
        </w:rPr>
        <w:t>Kubernetes e containers: entenda esses conceitos</w:t>
      </w:r>
      <w:r>
        <w:rPr>
          <w:lang w:val="pt-BR"/>
        </w:rPr>
        <w:t xml:space="preserve"> (Sonda)</w:t>
      </w:r>
    </w:p>
    <w:p w14:paraId="2B51C6ED" w14:textId="77777777" w:rsidR="00BD5639" w:rsidRDefault="00FF5C0A" w:rsidP="00FC62AE">
      <w:pPr>
        <w:rPr>
          <w:rStyle w:val="Hyperlink"/>
          <w:lang w:val="pt-BR"/>
        </w:rPr>
      </w:pPr>
      <w:hyperlink r:id="rId13" w:history="1">
        <w:r w:rsidR="00963AFF" w:rsidRPr="00CE72A3">
          <w:rPr>
            <w:rStyle w:val="Hyperlink"/>
            <w:lang w:val="pt-BR"/>
          </w:rPr>
          <w:t>https://blog.sonda.com/kubernetes-e-containers/</w:t>
        </w:r>
      </w:hyperlink>
    </w:p>
    <w:p w14:paraId="7B493574" w14:textId="77777777" w:rsidR="00627B6A" w:rsidRPr="006D6F61" w:rsidRDefault="007C798C" w:rsidP="007C798C">
      <w:pPr>
        <w:pStyle w:val="ListParagraph"/>
        <w:numPr>
          <w:ilvl w:val="0"/>
          <w:numId w:val="34"/>
        </w:numPr>
      </w:pPr>
      <w:r w:rsidRPr="006D6F61">
        <w:t>What is a Container</w:t>
      </w:r>
      <w:r w:rsidR="006D6F61" w:rsidRPr="006D6F61">
        <w:t xml:space="preserve"> (Docker)</w:t>
      </w:r>
    </w:p>
    <w:p w14:paraId="4294AEA8" w14:textId="77777777" w:rsidR="007C798C" w:rsidRPr="00C54256" w:rsidRDefault="007C798C" w:rsidP="007C798C">
      <w:hyperlink r:id="rId14" w:history="1">
        <w:r w:rsidRPr="00C54256">
          <w:rPr>
            <w:rStyle w:val="Hyperlink"/>
          </w:rPr>
          <w:t>https://www.docker.com/resources/what-container</w:t>
        </w:r>
      </w:hyperlink>
    </w:p>
    <w:p w14:paraId="5CFD4543" w14:textId="77777777" w:rsidR="007C798C" w:rsidRPr="00C54256" w:rsidRDefault="007C798C" w:rsidP="007C798C"/>
    <w:p w14:paraId="7B56FA32" w14:textId="77777777" w:rsidR="00627B6A" w:rsidRDefault="00627B6A" w:rsidP="00627B6A">
      <w:pPr>
        <w:pStyle w:val="Heading1"/>
        <w:rPr>
          <w:lang w:val="pt-BR"/>
        </w:rPr>
      </w:pPr>
      <w:r>
        <w:rPr>
          <w:lang w:val="pt-BR"/>
        </w:rPr>
        <w:lastRenderedPageBreak/>
        <w:t>Docker</w:t>
      </w:r>
    </w:p>
    <w:p w14:paraId="52C94EB8" w14:textId="77777777" w:rsidR="0074388F" w:rsidRDefault="0074388F" w:rsidP="0074388F">
      <w:pPr>
        <w:pStyle w:val="ListParagraph"/>
        <w:numPr>
          <w:ilvl w:val="0"/>
          <w:numId w:val="33"/>
        </w:numPr>
        <w:rPr>
          <w:lang w:val="pt-BR"/>
        </w:rPr>
      </w:pPr>
      <w:r w:rsidRPr="0074388F">
        <w:rPr>
          <w:lang w:val="pt-BR"/>
        </w:rPr>
        <w:t>Images</w:t>
      </w:r>
    </w:p>
    <w:p w14:paraId="0FDDBABE" w14:textId="77777777" w:rsidR="00B40A6C" w:rsidRDefault="00B40A6C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Docker Files</w:t>
      </w:r>
    </w:p>
    <w:p w14:paraId="4851D2F4" w14:textId="77777777" w:rsidR="0074388F" w:rsidRPr="0074388F" w:rsidRDefault="00DC3ED6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Orquestração de container</w:t>
      </w:r>
      <w:r w:rsidR="00105FD9">
        <w:rPr>
          <w:lang w:val="pt-BR"/>
        </w:rPr>
        <w:t>s</w:t>
      </w:r>
      <w:r>
        <w:rPr>
          <w:lang w:val="pt-BR"/>
        </w:rPr>
        <w:t xml:space="preserve"> </w:t>
      </w:r>
      <w:r w:rsidR="0089186C">
        <w:rPr>
          <w:lang w:val="pt-BR"/>
        </w:rPr>
        <w:t>nativo</w:t>
      </w:r>
      <w:r>
        <w:rPr>
          <w:lang w:val="pt-BR"/>
        </w:rPr>
        <w:t xml:space="preserve"> - Swarm</w:t>
      </w:r>
    </w:p>
    <w:p w14:paraId="0616C2DF" w14:textId="77777777" w:rsidR="0074388F" w:rsidRPr="0074388F" w:rsidRDefault="0074388F" w:rsidP="0074388F">
      <w:pPr>
        <w:rPr>
          <w:lang w:val="pt-BR"/>
        </w:rPr>
      </w:pPr>
    </w:p>
    <w:p w14:paraId="323E8B87" w14:textId="77777777" w:rsidR="0074388F" w:rsidRDefault="0074388F" w:rsidP="0074388F">
      <w:pPr>
        <w:pStyle w:val="Heading2"/>
        <w:rPr>
          <w:lang w:val="pt-BR"/>
        </w:rPr>
      </w:pPr>
      <w:r>
        <w:rPr>
          <w:lang w:val="pt-BR"/>
        </w:rPr>
        <w:t>Site Oficial</w:t>
      </w:r>
    </w:p>
    <w:p w14:paraId="247B7B75" w14:textId="77777777" w:rsidR="00627B6A" w:rsidRDefault="00FF5C0A" w:rsidP="00627B6A">
      <w:pPr>
        <w:rPr>
          <w:lang w:val="pt-BR"/>
        </w:rPr>
      </w:pPr>
      <w:hyperlink r:id="rId15" w:history="1">
        <w:r w:rsidR="0074388F" w:rsidRPr="00364539">
          <w:rPr>
            <w:rStyle w:val="Hyperlink"/>
            <w:lang w:val="pt-BR"/>
          </w:rPr>
          <w:t>https://www.docker.com/</w:t>
        </w:r>
      </w:hyperlink>
    </w:p>
    <w:p w14:paraId="303C00EF" w14:textId="77777777" w:rsidR="00627B6A" w:rsidRPr="00627B6A" w:rsidRDefault="00627B6A" w:rsidP="00627B6A">
      <w:pPr>
        <w:rPr>
          <w:lang w:val="pt-BR"/>
        </w:rPr>
      </w:pPr>
    </w:p>
    <w:p w14:paraId="08FCAAF7" w14:textId="77777777" w:rsidR="00963AFF" w:rsidRDefault="00627B6A" w:rsidP="00627B6A">
      <w:pPr>
        <w:pStyle w:val="Heading1"/>
        <w:rPr>
          <w:lang w:val="pt-BR"/>
        </w:rPr>
      </w:pPr>
      <w:r>
        <w:rPr>
          <w:lang w:val="pt-BR"/>
        </w:rPr>
        <w:t xml:space="preserve">Kubernetes </w:t>
      </w:r>
    </w:p>
    <w:p w14:paraId="60378CE9" w14:textId="77777777" w:rsidR="00627B6A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Orquestração de containers</w:t>
      </w:r>
    </w:p>
    <w:p w14:paraId="4E25B5EA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Automatização</w:t>
      </w:r>
    </w:p>
    <w:p w14:paraId="17C0A1BC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Balanceamento de carga</w:t>
      </w:r>
    </w:p>
    <w:p w14:paraId="540966F6" w14:textId="77777777" w:rsidR="0074388F" w:rsidRP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Pods</w:t>
      </w:r>
    </w:p>
    <w:p w14:paraId="07BFD804" w14:textId="77777777" w:rsidR="00627B6A" w:rsidRDefault="00627B6A" w:rsidP="00627B6A">
      <w:pPr>
        <w:pStyle w:val="Heading2"/>
        <w:rPr>
          <w:lang w:val="pt-BR"/>
        </w:rPr>
      </w:pPr>
      <w:r>
        <w:rPr>
          <w:lang w:val="pt-BR"/>
        </w:rPr>
        <w:t>Artigos</w:t>
      </w:r>
    </w:p>
    <w:p w14:paraId="65CED377" w14:textId="77777777" w:rsidR="00627B6A" w:rsidRPr="000F0FDF" w:rsidRDefault="00627B6A" w:rsidP="00627B6A">
      <w:pPr>
        <w:pStyle w:val="ListParagraph"/>
        <w:numPr>
          <w:ilvl w:val="0"/>
          <w:numId w:val="31"/>
        </w:numPr>
      </w:pPr>
      <w:r w:rsidRPr="000F0FDF">
        <w:t>KUBERNETES: AN OVERVIEW (Janakiram MSV)</w:t>
      </w:r>
    </w:p>
    <w:p w14:paraId="4A93570B" w14:textId="77777777" w:rsidR="00627B6A" w:rsidRPr="00C54256" w:rsidRDefault="00FF5C0A" w:rsidP="00627B6A">
      <w:hyperlink r:id="rId16" w:history="1">
        <w:r w:rsidR="000F0FDF" w:rsidRPr="000F0FDF">
          <w:rPr>
            <w:rStyle w:val="Hyperlink"/>
          </w:rPr>
          <w:t>https://thenewstack.io/kubernetes-an-overview/</w:t>
        </w:r>
      </w:hyperlink>
    </w:p>
    <w:p w14:paraId="117F2088" w14:textId="77777777" w:rsidR="0036420B" w:rsidRPr="0036420B" w:rsidRDefault="0036420B" w:rsidP="0036420B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Kubernetes</w:t>
      </w:r>
    </w:p>
    <w:p w14:paraId="550FCB96" w14:textId="77777777" w:rsidR="0036420B" w:rsidRDefault="00FF5C0A" w:rsidP="00627B6A">
      <w:pPr>
        <w:rPr>
          <w:lang w:val="pt-BR"/>
        </w:rPr>
      </w:pPr>
      <w:hyperlink r:id="rId17" w:history="1">
        <w:r w:rsidR="0036420B" w:rsidRPr="00364539">
          <w:rPr>
            <w:rStyle w:val="Hyperlink"/>
            <w:lang w:val="pt-BR"/>
          </w:rPr>
          <w:t>https://pt.slideshare.net/erialc_w/kubernetes-50626679</w:t>
        </w:r>
      </w:hyperlink>
    </w:p>
    <w:p w14:paraId="5A020C96" w14:textId="77777777" w:rsidR="0036420B" w:rsidRPr="0036420B" w:rsidRDefault="0036420B" w:rsidP="00627B6A">
      <w:pPr>
        <w:rPr>
          <w:lang w:val="pt-BR"/>
        </w:rPr>
      </w:pPr>
    </w:p>
    <w:p w14:paraId="1BA9C131" w14:textId="77777777" w:rsidR="000F0FDF" w:rsidRDefault="00C54256" w:rsidP="00C54256">
      <w:pPr>
        <w:pStyle w:val="Heading1"/>
        <w:rPr>
          <w:lang w:val="pt-BR"/>
        </w:rPr>
      </w:pPr>
      <w:r>
        <w:rPr>
          <w:lang w:val="pt-BR"/>
        </w:rPr>
        <w:t>Kubernetes Tutorial</w:t>
      </w:r>
    </w:p>
    <w:p w14:paraId="5A654173" w14:textId="77777777" w:rsidR="00C54256" w:rsidRDefault="00C54256" w:rsidP="00C54256">
      <w:pPr>
        <w:pStyle w:val="Heading2"/>
        <w:numPr>
          <w:ilvl w:val="0"/>
          <w:numId w:val="38"/>
        </w:numPr>
        <w:rPr>
          <w:lang w:val="pt-BR"/>
        </w:rPr>
      </w:pPr>
      <w:r w:rsidRPr="00C54256">
        <w:rPr>
          <w:lang w:val="pt-BR"/>
        </w:rPr>
        <w:t>Create a Kubernetes cluster</w:t>
      </w:r>
    </w:p>
    <w:p w14:paraId="798CD202" w14:textId="77777777" w:rsidR="00C54256" w:rsidRDefault="00C54256" w:rsidP="00C54256">
      <w:pPr>
        <w:pStyle w:val="Heading3"/>
        <w:rPr>
          <w:lang w:val="pt-BR"/>
        </w:rPr>
      </w:pPr>
      <w:r>
        <w:rPr>
          <w:lang w:val="pt-BR"/>
        </w:rPr>
        <w:t>Kubernet Custers</w:t>
      </w:r>
    </w:p>
    <w:p w14:paraId="2A6192E2" w14:textId="77777777" w:rsidR="00C54256" w:rsidRPr="00C54256" w:rsidRDefault="00C54256" w:rsidP="005E28C5">
      <w:pPr>
        <w:jc w:val="both"/>
        <w:rPr>
          <w:lang w:val="pt-BR"/>
        </w:rPr>
      </w:pPr>
      <w:r>
        <w:rPr>
          <w:lang w:val="pt-BR"/>
        </w:rPr>
        <w:tab/>
        <w:t>Kubernetes é capaz de coordenar um cluster de computadores conectados para trabalharem como se fossem um único computador.</w:t>
      </w:r>
    </w:p>
    <w:p w14:paraId="7C4CC130" w14:textId="77777777" w:rsidR="005067D3" w:rsidRDefault="00C54256" w:rsidP="005E28C5">
      <w:pPr>
        <w:jc w:val="both"/>
        <w:rPr>
          <w:lang w:val="pt-BR"/>
        </w:rPr>
      </w:pPr>
      <w:r>
        <w:rPr>
          <w:lang w:val="pt-BR"/>
        </w:rPr>
        <w:tab/>
      </w:r>
      <w:r w:rsidR="005067D3">
        <w:rPr>
          <w:lang w:val="pt-BR"/>
        </w:rPr>
        <w:t>A</w:t>
      </w:r>
      <w:r>
        <w:rPr>
          <w:lang w:val="pt-BR"/>
        </w:rPr>
        <w:t>s aplicações a serem implantadas devem estar desacopladas de hosts individuais.</w:t>
      </w:r>
      <w:r w:rsidR="005067D3">
        <w:rPr>
          <w:lang w:val="pt-BR"/>
        </w:rPr>
        <w:t xml:space="preserve"> Elas devem estar dentro de um conteiner.</w:t>
      </w:r>
    </w:p>
    <w:p w14:paraId="279C4D85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tab/>
        <w:t>Kubernetes automatiza a distribuição e o agendamento das aplicações em conteiners de maneira eficiente.</w:t>
      </w:r>
    </w:p>
    <w:p w14:paraId="32569D31" w14:textId="77777777" w:rsidR="005067D3" w:rsidRDefault="005067D3" w:rsidP="005E28C5">
      <w:pPr>
        <w:jc w:val="both"/>
        <w:rPr>
          <w:lang w:val="pt-BR"/>
        </w:rPr>
      </w:pPr>
      <w:r>
        <w:rPr>
          <w:lang w:val="pt-BR"/>
        </w:rPr>
        <w:lastRenderedPageBreak/>
        <w:tab/>
        <w:t>Um cluster</w:t>
      </w:r>
      <w:r w:rsidR="005E28C5">
        <w:rPr>
          <w:lang w:val="pt-BR"/>
        </w:rPr>
        <w:t xml:space="preserve"> do</w:t>
      </w:r>
      <w:r>
        <w:rPr>
          <w:lang w:val="pt-BR"/>
        </w:rPr>
        <w:t xml:space="preserve"> kubernet possui dois tipos de recursos:</w:t>
      </w:r>
    </w:p>
    <w:p w14:paraId="3FD92B48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>Master – coordena o cluster</w:t>
      </w:r>
    </w:p>
    <w:p w14:paraId="095E31C4" w14:textId="77777777" w:rsidR="005067D3" w:rsidRDefault="005067D3" w:rsidP="005E28C5">
      <w:pPr>
        <w:pStyle w:val="ListParagraph"/>
        <w:numPr>
          <w:ilvl w:val="0"/>
          <w:numId w:val="31"/>
        </w:numPr>
        <w:jc w:val="both"/>
        <w:rPr>
          <w:lang w:val="pt-BR"/>
        </w:rPr>
      </w:pPr>
      <w:r>
        <w:rPr>
          <w:lang w:val="pt-BR"/>
        </w:rPr>
        <w:t xml:space="preserve">Nodes – </w:t>
      </w:r>
      <w:r w:rsidRPr="005067D3">
        <w:rPr>
          <w:i/>
          <w:lang w:val="pt-BR"/>
        </w:rPr>
        <w:t>workers</w:t>
      </w:r>
      <w:r>
        <w:rPr>
          <w:lang w:val="pt-BR"/>
        </w:rPr>
        <w:t xml:space="preserve"> que executam as aplicações</w:t>
      </w:r>
    </w:p>
    <w:p w14:paraId="7DA7E00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 master coordena todas</w:t>
      </w:r>
      <w:r w:rsidR="00B75FD5">
        <w:rPr>
          <w:lang w:val="pt-BR"/>
        </w:rPr>
        <w:t xml:space="preserve"> as</w:t>
      </w:r>
      <w:r>
        <w:rPr>
          <w:lang w:val="pt-BR"/>
        </w:rPr>
        <w:t xml:space="preserve"> atividades do cluster, como: agendamento das aplicações, manutenção do estado desejado das aplicações, escalonamento das aplicações. </w:t>
      </w:r>
    </w:p>
    <w:p w14:paraId="2C4B473D" w14:textId="77777777" w:rsidR="005E28C5" w:rsidRDefault="005E28C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Os nodes podem ser VMs ou computadores físicos. Ele servirá como um “worker” no cluster do kubernetes. Cada node possui um kubelet, que gerencia o node e faz a comunicação entre node e o master. O node de</w:t>
      </w:r>
      <w:r w:rsidR="009F5330">
        <w:rPr>
          <w:lang w:val="pt-BR"/>
        </w:rPr>
        <w:t>ve</w:t>
      </w:r>
      <w:r>
        <w:rPr>
          <w:lang w:val="pt-BR"/>
        </w:rPr>
        <w:t xml:space="preserve"> possuir uma forma de manipular os conteiners, como o Docker.</w:t>
      </w:r>
    </w:p>
    <w:p w14:paraId="5EF8B405" w14:textId="77777777" w:rsidR="00B75FD5" w:rsidRDefault="00B75FD5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Em tráfego de produção, um cluster do kubernetes deve possuir pelo menos 3 nodes.</w:t>
      </w:r>
    </w:p>
    <w:p w14:paraId="061EFAE3" w14:textId="77777777" w:rsidR="00483727" w:rsidRDefault="00483727" w:rsidP="005E28C5">
      <w:pPr>
        <w:ind w:left="360" w:firstLine="348"/>
        <w:jc w:val="both"/>
        <w:rPr>
          <w:lang w:val="pt-BR"/>
        </w:rPr>
      </w:pPr>
      <w:r>
        <w:rPr>
          <w:lang w:val="pt-BR"/>
        </w:rPr>
        <w:t>Na implantação de aplicações no Kubernet ocorrem:</w:t>
      </w:r>
    </w:p>
    <w:p w14:paraId="6D8B8C7C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é informado que deve iniciar os application containers.</w:t>
      </w:r>
    </w:p>
    <w:p w14:paraId="1D996FD4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>O master agenda os nodes que devem executar os containers.</w:t>
      </w:r>
    </w:p>
    <w:p w14:paraId="2263D862" w14:textId="77777777" w:rsidR="00483727" w:rsidRDefault="00483727" w:rsidP="00483727">
      <w:pPr>
        <w:pStyle w:val="ListParagraph"/>
        <w:numPr>
          <w:ilvl w:val="0"/>
          <w:numId w:val="39"/>
        </w:numPr>
        <w:jc w:val="both"/>
        <w:rPr>
          <w:lang w:val="pt-BR"/>
        </w:rPr>
      </w:pPr>
      <w:r>
        <w:rPr>
          <w:lang w:val="pt-BR"/>
        </w:rPr>
        <w:t xml:space="preserve">Os nodes comunicam com o master por meio do Kubernetes API. </w:t>
      </w:r>
    </w:p>
    <w:p w14:paraId="6B70DC33" w14:textId="77777777" w:rsidR="00483727" w:rsidRDefault="00483727" w:rsidP="00483727">
      <w:pPr>
        <w:ind w:left="360" w:firstLine="348"/>
        <w:jc w:val="both"/>
        <w:rPr>
          <w:lang w:val="pt-BR"/>
        </w:rPr>
      </w:pPr>
      <w:r w:rsidRPr="00483727">
        <w:rPr>
          <w:lang w:val="pt-BR"/>
        </w:rPr>
        <w:t>Kubernetes API</w:t>
      </w:r>
      <w:r w:rsidRPr="00483727">
        <w:rPr>
          <w:lang w:val="pt-BR"/>
        </w:rPr>
        <w:t xml:space="preserve"> é disponibilizada pelo master.</w:t>
      </w:r>
      <w:r>
        <w:rPr>
          <w:lang w:val="pt-BR"/>
        </w:rPr>
        <w:t xml:space="preserve"> Um </w:t>
      </w:r>
      <w:commentRangeStart w:id="0"/>
      <w:r>
        <w:rPr>
          <w:lang w:val="pt-BR"/>
        </w:rPr>
        <w:t>end-user</w:t>
      </w:r>
      <w:commentRangeEnd w:id="0"/>
      <w:r>
        <w:rPr>
          <w:rStyle w:val="CommentReference"/>
        </w:rPr>
        <w:commentReference w:id="0"/>
      </w:r>
      <w:r>
        <w:rPr>
          <w:lang w:val="pt-BR"/>
        </w:rPr>
        <w:t xml:space="preserve"> pode utilizar esta API para comunicar com o cluster.</w:t>
      </w:r>
    </w:p>
    <w:p w14:paraId="63BC7DFF" w14:textId="77777777" w:rsidR="00483727" w:rsidRDefault="00483727" w:rsidP="00483727">
      <w:pPr>
        <w:ind w:left="360" w:firstLine="348"/>
        <w:jc w:val="both"/>
        <w:rPr>
          <w:lang w:val="pt-BR"/>
        </w:rPr>
      </w:pPr>
      <w:r>
        <w:rPr>
          <w:lang w:val="pt-BR"/>
        </w:rPr>
        <w:t>O cluster do Kubernetes pode ser implantado em máquinas físicas ou virtuais.</w:t>
      </w:r>
    </w:p>
    <w:p w14:paraId="513A8803" w14:textId="77777777" w:rsidR="00483727" w:rsidRDefault="00483727" w:rsidP="00483727">
      <w:pPr>
        <w:ind w:left="360" w:firstLine="348"/>
        <w:jc w:val="both"/>
        <w:rPr>
          <w:lang w:val="pt-BR"/>
        </w:rPr>
      </w:pPr>
      <w:r>
        <w:rPr>
          <w:lang w:val="pt-BR"/>
        </w:rPr>
        <w:t xml:space="preserve">É possível utilizar o Minikube para desenvolvimento com Kubernetes. Ele cria uma VM e implanta um cluster </w:t>
      </w:r>
      <w:r w:rsidR="00C04F3E">
        <w:rPr>
          <w:lang w:val="pt-BR"/>
        </w:rPr>
        <w:t xml:space="preserve">simplificado, contendo apenas </w:t>
      </w:r>
      <w:r>
        <w:rPr>
          <w:lang w:val="pt-BR"/>
        </w:rPr>
        <w:t>um node.</w:t>
      </w:r>
    </w:p>
    <w:p w14:paraId="4D80B5E7" w14:textId="77777777" w:rsidR="00C04F3E" w:rsidRPr="00483727" w:rsidRDefault="00C04F3E" w:rsidP="00483727">
      <w:pPr>
        <w:ind w:left="360" w:firstLine="348"/>
        <w:jc w:val="both"/>
        <w:rPr>
          <w:lang w:val="pt-BR"/>
        </w:rPr>
      </w:pPr>
      <w:r w:rsidRPr="00C04F3E">
        <w:rPr>
          <w:lang w:val="pt-BR"/>
        </w:rPr>
        <w:t>https://kubernetes.io/docs/tutorials/kubernetes-basics/create-cluster/cluster-intro/</w:t>
      </w:r>
      <w:bookmarkStart w:id="1" w:name="_GoBack"/>
      <w:bookmarkEnd w:id="1"/>
    </w:p>
    <w:p w14:paraId="5DCF3E73" w14:textId="77777777" w:rsidR="007A4309" w:rsidRPr="00C54256" w:rsidRDefault="007A4309" w:rsidP="007A4309">
      <w:pPr>
        <w:pStyle w:val="Heading1"/>
        <w:rPr>
          <w:lang w:val="pt-BR"/>
        </w:rPr>
      </w:pPr>
      <w:r w:rsidRPr="00C54256">
        <w:rPr>
          <w:lang w:val="pt-BR"/>
        </w:rPr>
        <w:t>Extras</w:t>
      </w:r>
    </w:p>
    <w:p w14:paraId="729BB251" w14:textId="77777777" w:rsidR="007A4309" w:rsidRPr="00C54256" w:rsidRDefault="007A4309" w:rsidP="007A4309">
      <w:pPr>
        <w:pStyle w:val="Heading2"/>
        <w:rPr>
          <w:lang w:val="pt-BR"/>
        </w:rPr>
      </w:pPr>
      <w:r w:rsidRPr="00C54256">
        <w:rPr>
          <w:lang w:val="pt-BR"/>
        </w:rPr>
        <w:t>Arquitetura Monolítica x Micro Serviços</w:t>
      </w:r>
    </w:p>
    <w:p w14:paraId="5A14C6E2" w14:textId="77777777" w:rsidR="007A4309" w:rsidRDefault="007A4309" w:rsidP="007A4309">
      <w:r w:rsidRPr="00C54256">
        <w:rPr>
          <w:lang w:val="pt-BR"/>
        </w:rPr>
        <w:tab/>
      </w:r>
      <w:r>
        <w:t>A</w:t>
      </w:r>
    </w:p>
    <w:p w14:paraId="6A1EB6DF" w14:textId="77777777" w:rsidR="007A4309" w:rsidRDefault="007A4309" w:rsidP="007A4309">
      <w:pPr>
        <w:pStyle w:val="Heading2"/>
      </w:pPr>
      <w:r>
        <w:t>Container x VM</w:t>
      </w:r>
    </w:p>
    <w:p w14:paraId="375A82FF" w14:textId="77777777" w:rsidR="007A4309" w:rsidRDefault="007A4309" w:rsidP="007A4309">
      <w:r>
        <w:tab/>
        <w:t>C</w:t>
      </w:r>
    </w:p>
    <w:p w14:paraId="26603F63" w14:textId="77777777" w:rsidR="00B40A6C" w:rsidRPr="007A4309" w:rsidRDefault="00B40A6C" w:rsidP="00B40A6C">
      <w:pPr>
        <w:pStyle w:val="Heading2"/>
      </w:pPr>
    </w:p>
    <w:sectPr w:rsidR="00B40A6C" w:rsidRPr="007A4309" w:rsidSect="00855982">
      <w:footerReference w:type="default" r:id="rId2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kemi Kitagami, Elise" w:date="2018-09-05T18:53:00Z" w:initials="AKE">
    <w:p w14:paraId="00C393BA" w14:textId="77777777" w:rsidR="00483727" w:rsidRDefault="00483727">
      <w:pPr>
        <w:pStyle w:val="CommentText"/>
      </w:pPr>
      <w:r>
        <w:rPr>
          <w:rStyle w:val="CommentReference"/>
        </w:rPr>
        <w:annotationRef/>
      </w:r>
      <w:proofErr w:type="spellStart"/>
      <w:r>
        <w:t>Pesquisar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C393B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B0574" w14:textId="77777777" w:rsidR="00FF5C0A" w:rsidRDefault="00FF5C0A" w:rsidP="00855982">
      <w:pPr>
        <w:spacing w:after="0" w:line="240" w:lineRule="auto"/>
      </w:pPr>
      <w:r>
        <w:separator/>
      </w:r>
    </w:p>
  </w:endnote>
  <w:endnote w:type="continuationSeparator" w:id="0">
    <w:p w14:paraId="161B8261" w14:textId="77777777" w:rsidR="00FF5C0A" w:rsidRDefault="00FF5C0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39C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4F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B45EA" w14:textId="77777777" w:rsidR="00FF5C0A" w:rsidRDefault="00FF5C0A" w:rsidP="00855982">
      <w:pPr>
        <w:spacing w:after="0" w:line="240" w:lineRule="auto"/>
      </w:pPr>
      <w:r>
        <w:separator/>
      </w:r>
    </w:p>
  </w:footnote>
  <w:footnote w:type="continuationSeparator" w:id="0">
    <w:p w14:paraId="053E0A1B" w14:textId="77777777" w:rsidR="00FF5C0A" w:rsidRDefault="00FF5C0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5727D6"/>
    <w:multiLevelType w:val="hybridMultilevel"/>
    <w:tmpl w:val="E5AED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AC1643"/>
    <w:multiLevelType w:val="hybridMultilevel"/>
    <w:tmpl w:val="180C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6F1314A"/>
    <w:multiLevelType w:val="hybridMultilevel"/>
    <w:tmpl w:val="9FBC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E95A5A"/>
    <w:multiLevelType w:val="hybridMultilevel"/>
    <w:tmpl w:val="CAB03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42CDF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D4C43"/>
    <w:multiLevelType w:val="hybridMultilevel"/>
    <w:tmpl w:val="BC5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41592FC1"/>
    <w:multiLevelType w:val="hybridMultilevel"/>
    <w:tmpl w:val="53A08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ACB7926"/>
    <w:multiLevelType w:val="hybridMultilevel"/>
    <w:tmpl w:val="045A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C5FF7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954494"/>
    <w:multiLevelType w:val="hybridMultilevel"/>
    <w:tmpl w:val="347AA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4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2"/>
  </w:num>
  <w:num w:numId="30">
    <w:abstractNumId w:val="18"/>
  </w:num>
  <w:num w:numId="31">
    <w:abstractNumId w:val="25"/>
  </w:num>
  <w:num w:numId="32">
    <w:abstractNumId w:val="23"/>
  </w:num>
  <w:num w:numId="33">
    <w:abstractNumId w:val="13"/>
  </w:num>
  <w:num w:numId="34">
    <w:abstractNumId w:val="15"/>
  </w:num>
  <w:num w:numId="35">
    <w:abstractNumId w:val="19"/>
  </w:num>
  <w:num w:numId="36">
    <w:abstractNumId w:val="21"/>
  </w:num>
  <w:num w:numId="37">
    <w:abstractNumId w:val="27"/>
  </w:num>
  <w:num w:numId="38">
    <w:abstractNumId w:val="20"/>
  </w:num>
  <w:num w:numId="39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kemi Kitagami, Elise">
    <w15:presenceInfo w15:providerId="AD" w15:userId="S-1-5-21-507921405-764733703-1708537768-149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5"/>
    <w:rsid w:val="000C4645"/>
    <w:rsid w:val="000F0FDF"/>
    <w:rsid w:val="00105FD9"/>
    <w:rsid w:val="001D4362"/>
    <w:rsid w:val="002B644E"/>
    <w:rsid w:val="0036420B"/>
    <w:rsid w:val="00483727"/>
    <w:rsid w:val="005067D3"/>
    <w:rsid w:val="00541CF5"/>
    <w:rsid w:val="005A7F0C"/>
    <w:rsid w:val="005B57C3"/>
    <w:rsid w:val="005E28C5"/>
    <w:rsid w:val="00627B6A"/>
    <w:rsid w:val="006D6F61"/>
    <w:rsid w:val="006F0F16"/>
    <w:rsid w:val="0074388F"/>
    <w:rsid w:val="007833A7"/>
    <w:rsid w:val="007A4309"/>
    <w:rsid w:val="007C798C"/>
    <w:rsid w:val="00855982"/>
    <w:rsid w:val="0089186C"/>
    <w:rsid w:val="00955637"/>
    <w:rsid w:val="00963AFF"/>
    <w:rsid w:val="009F5330"/>
    <w:rsid w:val="00A10484"/>
    <w:rsid w:val="00B40A6C"/>
    <w:rsid w:val="00B54E2F"/>
    <w:rsid w:val="00B75FD5"/>
    <w:rsid w:val="00BD5639"/>
    <w:rsid w:val="00BE5302"/>
    <w:rsid w:val="00C03880"/>
    <w:rsid w:val="00C04F3E"/>
    <w:rsid w:val="00C375A1"/>
    <w:rsid w:val="00C54256"/>
    <w:rsid w:val="00D1702E"/>
    <w:rsid w:val="00DC3ED6"/>
    <w:rsid w:val="00F37437"/>
    <w:rsid w:val="00F752F6"/>
    <w:rsid w:val="00FC62AE"/>
    <w:rsid w:val="00FD262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E793"/>
  <w15:chartTrackingRefBased/>
  <w15:docId w15:val="{F676B9D3-8A59-42D2-A172-A80A50D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sonda.com/kubernetes-e-containers/" TargetMode="External"/><Relationship Id="rId18" Type="http://schemas.openxmlformats.org/officeDocument/2006/relationships/comments" Target="commen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gdBVIX9ifA" TargetMode="External"/><Relationship Id="rId17" Type="http://schemas.openxmlformats.org/officeDocument/2006/relationships/hyperlink" Target="https://pt.slideshare.net/erialc_w/kubernetes-506266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newstack.io/kubernetes-an-overview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tinfowler.com/articles/microservice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ocker.com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ker.com/resources/what-container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0FB64B-3B86-4397-A64E-3BE0D319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146</TotalTime>
  <Pages>3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32</cp:revision>
  <dcterms:created xsi:type="dcterms:W3CDTF">2018-09-05T17:46:00Z</dcterms:created>
  <dcterms:modified xsi:type="dcterms:W3CDTF">2018-09-05T21:57:00Z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