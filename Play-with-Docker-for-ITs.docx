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484" w:rsidRDefault="000B0F00">
      <w:pPr>
        <w:pStyle w:val="Title"/>
      </w:pPr>
      <w:r>
        <w:t>Play with Docker</w:t>
      </w:r>
      <w:r w:rsidR="00F1059E" w:rsidRPr="00F1059E">
        <w:t xml:space="preserve"> </w:t>
      </w:r>
      <w:r w:rsidR="00F1059E">
        <w:t xml:space="preserve">for </w:t>
      </w:r>
      <w:r w:rsidR="00F1059E" w:rsidRPr="00F1059E">
        <w:t>IT</w:t>
      </w:r>
      <w:r w:rsidR="00F1059E">
        <w:t>s</w:t>
      </w:r>
      <w:bookmarkStart w:id="0" w:name="_GoBack"/>
      <w:bookmarkEnd w:id="0"/>
      <w:r w:rsidR="00F1059E" w:rsidRPr="00F1059E">
        <w:t xml:space="preserve"> and </w:t>
      </w:r>
      <w:r w:rsidR="00F1059E">
        <w:t>Admins</w:t>
      </w:r>
    </w:p>
    <w:p w:rsidR="00855982" w:rsidRDefault="000B0F00" w:rsidP="00855982">
      <w:pPr>
        <w:pStyle w:val="Heading1"/>
      </w:pPr>
      <w:r w:rsidRPr="000B0F00">
        <w:t>First Alpine Linux Containers</w:t>
      </w:r>
    </w:p>
    <w:p w:rsidR="00A96900" w:rsidRDefault="000342C7" w:rsidP="000342C7">
      <w:pPr>
        <w:rPr>
          <w:lang w:val="pt-BR"/>
        </w:rPr>
      </w:pPr>
      <w:r>
        <w:tab/>
      </w:r>
      <w:r w:rsidRPr="00F470F9">
        <w:rPr>
          <w:lang w:val="pt-BR"/>
        </w:rPr>
        <w:t>Primeira aula do tutorial Play with Docker</w:t>
      </w:r>
      <w:r w:rsidR="00A96900">
        <w:rPr>
          <w:lang w:val="pt-BR"/>
        </w:rPr>
        <w:t>.</w:t>
      </w:r>
    </w:p>
    <w:p w:rsidR="00A96900" w:rsidRPr="00F470F9" w:rsidRDefault="00A96900" w:rsidP="00A96900">
      <w:pPr>
        <w:ind w:firstLine="708"/>
        <w:rPr>
          <w:lang w:val="pt-BR"/>
        </w:rPr>
      </w:pPr>
      <w:r>
        <w:rPr>
          <w:lang w:val="pt-BR"/>
        </w:rPr>
        <w:t>Visitar o link, pois as imagens no tutorial ajudam no entendimento do conteúdo.</w:t>
      </w:r>
    </w:p>
    <w:p w:rsidR="000342C7" w:rsidRDefault="000342C7" w:rsidP="000342C7">
      <w:pPr>
        <w:pStyle w:val="Heading2"/>
        <w:rPr>
          <w:lang w:val="pt-BR"/>
        </w:rPr>
      </w:pPr>
      <w:r>
        <w:rPr>
          <w:lang w:val="pt-BR"/>
        </w:rPr>
        <w:t>Link</w:t>
      </w:r>
    </w:p>
    <w:p w:rsidR="000342C7" w:rsidRPr="000342C7" w:rsidRDefault="00927714" w:rsidP="000342C7">
      <w:pPr>
        <w:rPr>
          <w:lang w:val="pt-BR"/>
        </w:rPr>
      </w:pPr>
      <w:hyperlink r:id="rId11" w:history="1">
        <w:r w:rsidR="000342C7" w:rsidRPr="000342C7">
          <w:rPr>
            <w:rStyle w:val="Hyperlink"/>
            <w:lang w:val="pt-BR"/>
          </w:rPr>
          <w:t>https://training.play-with-docker.com/ops-s1-hello/</w:t>
        </w:r>
      </w:hyperlink>
    </w:p>
    <w:p w:rsidR="00CD582C" w:rsidRPr="00F470F9" w:rsidRDefault="00CD582C" w:rsidP="00CD582C">
      <w:pPr>
        <w:pStyle w:val="Heading2"/>
      </w:pPr>
      <w:r w:rsidRPr="00F470F9">
        <w:t>Containers</w:t>
      </w:r>
    </w:p>
    <w:p w:rsidR="00855982" w:rsidRPr="00F470F9" w:rsidRDefault="003E6985" w:rsidP="00CD582C">
      <w:pPr>
        <w:ind w:firstLine="708"/>
      </w:pPr>
      <w:proofErr w:type="spellStart"/>
      <w:r w:rsidRPr="00F470F9">
        <w:t>Executar</w:t>
      </w:r>
      <w:proofErr w:type="spellEnd"/>
      <w:r w:rsidRPr="00F470F9">
        <w:t xml:space="preserve"> um container:</w:t>
      </w:r>
    </w:p>
    <w:p w:rsidR="003E6985" w:rsidRDefault="003E6985" w:rsidP="003E6985">
      <w:pPr>
        <w:pStyle w:val="Code"/>
        <w:rPr>
          <w:i/>
        </w:rPr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</w:t>
      </w:r>
      <w:r>
        <w:rPr>
          <w:i/>
        </w:rPr>
        <w:t>&lt;image-name&gt;</w:t>
      </w:r>
    </w:p>
    <w:p w:rsidR="003E6985" w:rsidRDefault="00070CAB" w:rsidP="003E6985">
      <w:r>
        <w:tab/>
      </w:r>
      <w:proofErr w:type="spellStart"/>
      <w:r>
        <w:t>Exemplo</w:t>
      </w:r>
      <w:proofErr w:type="spellEnd"/>
      <w:r>
        <w:t xml:space="preserve"> do Play with Docker:</w:t>
      </w:r>
    </w:p>
    <w:p w:rsidR="00070CAB" w:rsidRPr="00F470F9" w:rsidRDefault="00070CAB" w:rsidP="00070CAB">
      <w:pPr>
        <w:pStyle w:val="Code"/>
        <w:rPr>
          <w:lang w:val="pt-BR"/>
        </w:rPr>
      </w:pPr>
      <w:r w:rsidRPr="00F470F9">
        <w:rPr>
          <w:lang w:val="pt-BR"/>
        </w:rPr>
        <w:t>docker container run hello-world</w:t>
      </w:r>
    </w:p>
    <w:p w:rsidR="00070CAB" w:rsidRDefault="00070CAB" w:rsidP="003E6985">
      <w:pPr>
        <w:rPr>
          <w:lang w:val="pt-BR"/>
        </w:rPr>
      </w:pPr>
      <w:r w:rsidRPr="00F470F9">
        <w:rPr>
          <w:lang w:val="pt-BR"/>
        </w:rPr>
        <w:tab/>
      </w:r>
      <w:r w:rsidRPr="00070CAB">
        <w:rPr>
          <w:lang w:val="pt-BR"/>
        </w:rPr>
        <w:t>Ao rodar o comando no terminal o docker ir</w:t>
      </w:r>
      <w:r>
        <w:rPr>
          <w:lang w:val="pt-BR"/>
        </w:rPr>
        <w:t xml:space="preserve">á  procurar localmente uma imagem (image) chamada “hello-world”. </w:t>
      </w:r>
    </w:p>
    <w:p w:rsidR="00070CAB" w:rsidRDefault="00070CAB" w:rsidP="00070CAB">
      <w:pPr>
        <w:ind w:firstLine="708"/>
        <w:rPr>
          <w:lang w:val="pt-BR"/>
        </w:rPr>
      </w:pPr>
      <w:r>
        <w:rPr>
          <w:lang w:val="pt-BR"/>
        </w:rPr>
        <w:t>Quando não encontra é procurado no Docker Store,  o registro docker (docker registry) padrão. Se a image é encontrada, ela é baixa</w:t>
      </w:r>
      <w:r w:rsidR="00ED7134">
        <w:rPr>
          <w:lang w:val="pt-BR"/>
        </w:rPr>
        <w:t>da</w:t>
      </w:r>
      <w:r>
        <w:rPr>
          <w:lang w:val="pt-BR"/>
        </w:rPr>
        <w:t xml:space="preserve"> e executada num container.</w:t>
      </w:r>
    </w:p>
    <w:p w:rsidR="008419B3" w:rsidRPr="00C650BC" w:rsidRDefault="00C650BC" w:rsidP="00C650BC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VM: abstração de </w:t>
      </w:r>
      <w:r w:rsidRPr="00C650BC">
        <w:rPr>
          <w:i/>
          <w:lang w:val="pt-BR"/>
        </w:rPr>
        <w:t>hardware</w:t>
      </w:r>
    </w:p>
    <w:p w:rsidR="00C650BC" w:rsidRDefault="00C650BC" w:rsidP="00C650BC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 xml:space="preserve">Container: abstração de </w:t>
      </w:r>
      <w:r>
        <w:rPr>
          <w:i/>
          <w:lang w:val="pt-BR"/>
        </w:rPr>
        <w:t>aplicação</w:t>
      </w:r>
    </w:p>
    <w:p w:rsidR="00C650BC" w:rsidRDefault="00CD582C" w:rsidP="00CD582C">
      <w:pPr>
        <w:pStyle w:val="Heading2"/>
        <w:rPr>
          <w:lang w:val="pt-BR"/>
        </w:rPr>
      </w:pPr>
      <w:r>
        <w:rPr>
          <w:lang w:val="pt-BR"/>
        </w:rPr>
        <w:t>Images</w:t>
      </w:r>
    </w:p>
    <w:p w:rsidR="00CD582C" w:rsidRDefault="00CD582C" w:rsidP="00CD582C">
      <w:pPr>
        <w:rPr>
          <w:lang w:val="pt-BR"/>
        </w:rPr>
      </w:pPr>
      <w:r>
        <w:rPr>
          <w:lang w:val="pt-BR"/>
        </w:rPr>
        <w:tab/>
        <w:t>Baixar uma image:</w:t>
      </w:r>
    </w:p>
    <w:p w:rsidR="00CD582C" w:rsidRPr="00F22159" w:rsidRDefault="00CD582C" w:rsidP="00F22159">
      <w:pPr>
        <w:pStyle w:val="Code"/>
      </w:pPr>
      <w:proofErr w:type="spellStart"/>
      <w:proofErr w:type="gramStart"/>
      <w:r w:rsidRPr="00F22159">
        <w:t>docker</w:t>
      </w:r>
      <w:proofErr w:type="spellEnd"/>
      <w:proofErr w:type="gramEnd"/>
      <w:r w:rsidRPr="00F22159">
        <w:t xml:space="preserve"> image pull </w:t>
      </w:r>
      <w:r w:rsidRPr="003F0FF7">
        <w:rPr>
          <w:i/>
        </w:rPr>
        <w:t>&lt;image-name&gt;</w:t>
      </w:r>
    </w:p>
    <w:p w:rsidR="00F22159" w:rsidRDefault="00F22159" w:rsidP="00F22159">
      <w:pPr>
        <w:ind w:firstLine="708"/>
      </w:pPr>
      <w:proofErr w:type="spellStart"/>
      <w:r>
        <w:t>Exemplo</w:t>
      </w:r>
      <w:proofErr w:type="spellEnd"/>
      <w:r>
        <w:t xml:space="preserve"> do Play with Docker:</w:t>
      </w:r>
    </w:p>
    <w:p w:rsidR="00F22159" w:rsidRPr="00F470F9" w:rsidRDefault="00F22159" w:rsidP="00F22159">
      <w:pPr>
        <w:pStyle w:val="Code"/>
        <w:rPr>
          <w:lang w:val="pt-BR"/>
        </w:rPr>
      </w:pPr>
      <w:r w:rsidRPr="00F470F9">
        <w:rPr>
          <w:lang w:val="pt-BR"/>
        </w:rPr>
        <w:t>docker image pull alpine</w:t>
      </w:r>
    </w:p>
    <w:p w:rsidR="00F22159" w:rsidRDefault="00F22159" w:rsidP="00CD582C">
      <w:pPr>
        <w:rPr>
          <w:lang w:val="pt-BR"/>
        </w:rPr>
      </w:pPr>
      <w:r w:rsidRPr="00F470F9">
        <w:rPr>
          <w:lang w:val="pt-BR"/>
        </w:rPr>
        <w:tab/>
      </w:r>
      <w:r w:rsidRPr="00F22159">
        <w:rPr>
          <w:lang w:val="pt-BR"/>
        </w:rPr>
        <w:t>Alpine é um linux leve disponível no docker registry</w:t>
      </w:r>
      <w:r>
        <w:rPr>
          <w:lang w:val="pt-BR"/>
        </w:rPr>
        <w:t xml:space="preserve"> padrão</w:t>
      </w:r>
      <w:r w:rsidRPr="00F22159">
        <w:rPr>
          <w:lang w:val="pt-BR"/>
        </w:rPr>
        <w:t>,</w:t>
      </w:r>
      <w:r>
        <w:rPr>
          <w:lang w:val="pt-BR"/>
        </w:rPr>
        <w:t xml:space="preserve"> o</w:t>
      </w:r>
      <w:r w:rsidRPr="00F22159">
        <w:rPr>
          <w:lang w:val="pt-BR"/>
        </w:rPr>
        <w:t xml:space="preserve"> Docker Store.</w:t>
      </w:r>
    </w:p>
    <w:p w:rsidR="00F22159" w:rsidRDefault="00F22159" w:rsidP="00CD582C">
      <w:pPr>
        <w:rPr>
          <w:lang w:val="pt-BR"/>
        </w:rPr>
      </w:pPr>
      <w:r>
        <w:rPr>
          <w:lang w:val="pt-BR"/>
        </w:rPr>
        <w:tab/>
        <w:t>Listando todas as images no sistema:</w:t>
      </w:r>
    </w:p>
    <w:p w:rsidR="00F22159" w:rsidRDefault="00F22159" w:rsidP="00F22159">
      <w:pPr>
        <w:pStyle w:val="Code"/>
        <w:rPr>
          <w:lang w:val="pt-BR"/>
        </w:rPr>
      </w:pPr>
      <w:r>
        <w:rPr>
          <w:lang w:val="pt-BR"/>
        </w:rPr>
        <w:t>docker image ls</w:t>
      </w:r>
    </w:p>
    <w:p w:rsidR="00F22159" w:rsidRDefault="007B7D7F" w:rsidP="007B7D7F">
      <w:pPr>
        <w:pStyle w:val="Heading2"/>
        <w:rPr>
          <w:lang w:val="pt-BR"/>
        </w:rPr>
      </w:pPr>
      <w:r>
        <w:rPr>
          <w:lang w:val="pt-BR"/>
        </w:rPr>
        <w:lastRenderedPageBreak/>
        <w:t>Executando um container</w:t>
      </w:r>
    </w:p>
    <w:p w:rsidR="007B7D7F" w:rsidRPr="007B7D7F" w:rsidRDefault="007B7D7F" w:rsidP="007B7D7F">
      <w:r>
        <w:rPr>
          <w:lang w:val="pt-BR"/>
        </w:rPr>
        <w:tab/>
      </w:r>
      <w:proofErr w:type="spellStart"/>
      <w:r w:rsidRPr="007B7D7F">
        <w:t>Executando</w:t>
      </w:r>
      <w:proofErr w:type="spellEnd"/>
      <w:r w:rsidRPr="007B7D7F">
        <w:t>:</w:t>
      </w:r>
    </w:p>
    <w:p w:rsidR="007B7D7F" w:rsidRPr="007B7D7F" w:rsidRDefault="007B7D7F" w:rsidP="007B7D7F">
      <w:pPr>
        <w:pStyle w:val="Code"/>
      </w:pPr>
      <w:proofErr w:type="spellStart"/>
      <w:proofErr w:type="gramStart"/>
      <w:r w:rsidRPr="007B7D7F">
        <w:t>docker</w:t>
      </w:r>
      <w:proofErr w:type="spellEnd"/>
      <w:proofErr w:type="gramEnd"/>
      <w:r w:rsidRPr="007B7D7F">
        <w:t xml:space="preserve"> container run </w:t>
      </w:r>
      <w:r w:rsidRPr="007B7D7F">
        <w:rPr>
          <w:i/>
        </w:rPr>
        <w:t>&lt;image-name&gt;</w:t>
      </w:r>
      <w:r>
        <w:rPr>
          <w:i/>
        </w:rPr>
        <w:t xml:space="preserve"> &lt;extra-commands&gt;</w:t>
      </w:r>
    </w:p>
    <w:p w:rsidR="007B7D7F" w:rsidRDefault="007B7D7F" w:rsidP="007B7D7F">
      <w:pPr>
        <w:ind w:firstLine="708"/>
      </w:pPr>
      <w:proofErr w:type="spellStart"/>
      <w:r>
        <w:t>Exemplo</w:t>
      </w:r>
      <w:proofErr w:type="spellEnd"/>
      <w:r>
        <w:t xml:space="preserve"> do Play with Docker:</w:t>
      </w:r>
    </w:p>
    <w:p w:rsidR="007B7D7F" w:rsidRDefault="007B7D7F" w:rsidP="007B7D7F">
      <w:pPr>
        <w:pStyle w:val="Code"/>
      </w:pPr>
      <w:proofErr w:type="spellStart"/>
      <w:proofErr w:type="gramStart"/>
      <w:r>
        <w:t>docker</w:t>
      </w:r>
      <w:proofErr w:type="spellEnd"/>
      <w:proofErr w:type="gramEnd"/>
      <w:r>
        <w:t xml:space="preserve"> container run alpine ls -l</w:t>
      </w:r>
    </w:p>
    <w:p w:rsidR="007B7D7F" w:rsidRPr="007B7D7F" w:rsidRDefault="007B7D7F" w:rsidP="007B7D7F">
      <w:pPr>
        <w:rPr>
          <w:lang w:val="pt-BR"/>
        </w:rPr>
      </w:pPr>
      <w:r w:rsidRPr="00F470F9">
        <w:tab/>
      </w:r>
      <w:r w:rsidR="003F0FF7">
        <w:rPr>
          <w:lang w:val="pt-BR"/>
        </w:rPr>
        <w:t>Ao executar o comando são realizados os seguintes passos:</w:t>
      </w:r>
    </w:p>
    <w:p w:rsidR="007B7D7F" w:rsidRP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 w:rsidRPr="007B7D7F">
        <w:rPr>
          <w:lang w:val="pt-BR"/>
        </w:rPr>
        <w:t>O comando run procura um image com o nome indicado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Cria um container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Executa o comando no container</w:t>
      </w:r>
    </w:p>
    <w:p w:rsidR="007B7D7F" w:rsidRDefault="007B7D7F" w:rsidP="007B7D7F">
      <w:pPr>
        <w:pStyle w:val="ListParagraph"/>
        <w:numPr>
          <w:ilvl w:val="0"/>
          <w:numId w:val="30"/>
        </w:numPr>
        <w:rPr>
          <w:lang w:val="pt-BR"/>
        </w:rPr>
      </w:pPr>
      <w:r>
        <w:rPr>
          <w:lang w:val="pt-BR"/>
        </w:rPr>
        <w:t>Finaliza o container</w:t>
      </w:r>
    </w:p>
    <w:p w:rsidR="00B165E1" w:rsidRDefault="00B165E1" w:rsidP="00B165E1">
      <w:pPr>
        <w:ind w:firstLine="708"/>
        <w:rPr>
          <w:lang w:val="pt-BR"/>
        </w:rPr>
      </w:pPr>
      <w:r>
        <w:rPr>
          <w:lang w:val="pt-BR"/>
        </w:rPr>
        <w:t>Para utilizar o terminal interativo dentro de um container com Linux é necessário utilizar a flag “-it”. Exemplo:</w:t>
      </w:r>
    </w:p>
    <w:p w:rsidR="00B165E1" w:rsidRPr="00F470F9" w:rsidRDefault="00B165E1" w:rsidP="00B165E1">
      <w:pPr>
        <w:pStyle w:val="Code"/>
        <w:rPr>
          <w:lang w:val="pt-BR"/>
        </w:rPr>
      </w:pPr>
      <w:r w:rsidRPr="00F470F9">
        <w:rPr>
          <w:lang w:val="pt-BR"/>
        </w:rPr>
        <w:t>docker container –it alpine /bin/sh</w:t>
      </w:r>
    </w:p>
    <w:p w:rsidR="003F0FF7" w:rsidRDefault="003F0FF7" w:rsidP="003F0FF7">
      <w:pPr>
        <w:pStyle w:val="Heading2"/>
        <w:rPr>
          <w:lang w:val="pt-BR"/>
        </w:rPr>
      </w:pPr>
      <w:r>
        <w:rPr>
          <w:lang w:val="pt-BR"/>
        </w:rPr>
        <w:t>Containers Isolados</w:t>
      </w:r>
    </w:p>
    <w:p w:rsidR="00B165E1" w:rsidRDefault="003F0FF7" w:rsidP="00480D22">
      <w:pPr>
        <w:rPr>
          <w:lang w:val="pt-BR"/>
        </w:rPr>
      </w:pPr>
      <w:r>
        <w:rPr>
          <w:lang w:val="pt-BR"/>
        </w:rPr>
        <w:tab/>
      </w:r>
      <w:r w:rsidR="00B165E1">
        <w:rPr>
          <w:lang w:val="pt-BR"/>
        </w:rPr>
        <w:t>Toda vez que o run é executado, é criado um novo container com a image indicada. Cada container é isolado, possuindo seu próprio filesystem e namespace. Por padrão, um container não possui meios de se comunicar com outro containers, mesmo que eles sejam criados de uma mesma image.</w:t>
      </w:r>
    </w:p>
    <w:p w:rsidR="0027057D" w:rsidRDefault="0027057D" w:rsidP="00480D22">
      <w:pPr>
        <w:rPr>
          <w:lang w:val="pt-BR"/>
        </w:rPr>
      </w:pPr>
      <w:r>
        <w:rPr>
          <w:lang w:val="pt-BR"/>
        </w:rPr>
        <w:tab/>
        <w:t>Exemplo de isolação de containers:</w:t>
      </w:r>
    </w:p>
    <w:p w:rsidR="0027057D" w:rsidRPr="00F97CB2" w:rsidRDefault="00F97CB2" w:rsidP="00F97CB2">
      <w:pPr>
        <w:pStyle w:val="Code"/>
      </w:pPr>
      <w:proofErr w:type="spellStart"/>
      <w:proofErr w:type="gramStart"/>
      <w:r w:rsidRPr="00F97CB2">
        <w:t>docker</w:t>
      </w:r>
      <w:proofErr w:type="spellEnd"/>
      <w:proofErr w:type="gramEnd"/>
      <w:r w:rsidRPr="00F97CB2">
        <w:t xml:space="preserve"> container run –it alpine /bin/ash</w:t>
      </w:r>
    </w:p>
    <w:p w:rsidR="00F97CB2" w:rsidRDefault="00F97CB2" w:rsidP="00F97CB2">
      <w:pPr>
        <w:pStyle w:val="Code"/>
      </w:pPr>
      <w:proofErr w:type="gramStart"/>
      <w:r>
        <w:t>echo</w:t>
      </w:r>
      <w:proofErr w:type="gramEnd"/>
      <w:r>
        <w:t xml:space="preserve"> “hello world” &gt; helloworld.txt</w:t>
      </w:r>
    </w:p>
    <w:p w:rsidR="00F97CB2" w:rsidRDefault="00F97CB2" w:rsidP="00F97CB2">
      <w:pPr>
        <w:pStyle w:val="Code"/>
      </w:pPr>
      <w:proofErr w:type="gramStart"/>
      <w:r>
        <w:t>ls</w:t>
      </w:r>
      <w:proofErr w:type="gramEnd"/>
    </w:p>
    <w:p w:rsidR="00F97CB2" w:rsidRPr="00F470F9" w:rsidRDefault="00F97CB2" w:rsidP="00F97CB2">
      <w:pPr>
        <w:pStyle w:val="Code"/>
        <w:rPr>
          <w:lang w:val="pt-BR"/>
        </w:rPr>
      </w:pPr>
      <w:r w:rsidRPr="00F470F9">
        <w:rPr>
          <w:lang w:val="pt-BR"/>
        </w:rPr>
        <w:t>exit</w:t>
      </w:r>
    </w:p>
    <w:p w:rsidR="00F97CB2" w:rsidRDefault="00F97CB2" w:rsidP="00F97CB2">
      <w:pPr>
        <w:rPr>
          <w:lang w:val="pt-BR"/>
        </w:rPr>
      </w:pPr>
      <w:r w:rsidRPr="00F470F9">
        <w:rPr>
          <w:lang w:val="pt-BR"/>
        </w:rPr>
        <w:tab/>
      </w:r>
      <w:r w:rsidRPr="00F97CB2">
        <w:rPr>
          <w:lang w:val="pt-BR"/>
        </w:rPr>
        <w:t>O trecho de código</w:t>
      </w:r>
      <w:r>
        <w:rPr>
          <w:lang w:val="pt-BR"/>
        </w:rPr>
        <w:t>: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C</w:t>
      </w:r>
      <w:r w:rsidRPr="00F97CB2">
        <w:rPr>
          <w:lang w:val="pt-BR"/>
        </w:rPr>
        <w:t>ria um conta</w:t>
      </w:r>
      <w:r>
        <w:rPr>
          <w:lang w:val="pt-BR"/>
        </w:rPr>
        <w:t>iner de alpine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Abre o terminal do alpine dentro do container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C</w:t>
      </w:r>
      <w:r w:rsidRPr="00F97CB2">
        <w:rPr>
          <w:lang w:val="pt-BR"/>
        </w:rPr>
        <w:t>r</w:t>
      </w:r>
      <w:r>
        <w:rPr>
          <w:lang w:val="pt-BR"/>
        </w:rPr>
        <w:t>ia um arquivo .txt com o conteúdo “hello world”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Lista os arquivos no container</w:t>
      </w:r>
    </w:p>
    <w:p w:rsidR="00F97CB2" w:rsidRDefault="00F97CB2" w:rsidP="00F97CB2">
      <w:pPr>
        <w:pStyle w:val="ListParagraph"/>
        <w:numPr>
          <w:ilvl w:val="0"/>
          <w:numId w:val="32"/>
        </w:numPr>
        <w:rPr>
          <w:lang w:val="pt-BR"/>
        </w:rPr>
      </w:pPr>
      <w:r>
        <w:rPr>
          <w:lang w:val="pt-BR"/>
        </w:rPr>
        <w:t>Encerra o shell</w:t>
      </w:r>
    </w:p>
    <w:p w:rsidR="00F97CB2" w:rsidRDefault="00F97CB2" w:rsidP="00F97CB2">
      <w:pPr>
        <w:ind w:left="765"/>
        <w:rPr>
          <w:lang w:val="pt-BR"/>
        </w:rPr>
      </w:pPr>
      <w:r>
        <w:rPr>
          <w:lang w:val="pt-BR"/>
        </w:rPr>
        <w:t>Em seguida, executar o comando:</w:t>
      </w:r>
    </w:p>
    <w:p w:rsidR="00F97CB2" w:rsidRDefault="00F97CB2" w:rsidP="00F97CB2">
      <w:pPr>
        <w:pStyle w:val="Code"/>
        <w:rPr>
          <w:lang w:val="pt-BR"/>
        </w:rPr>
      </w:pPr>
      <w:r>
        <w:rPr>
          <w:lang w:val="pt-BR"/>
        </w:rPr>
        <w:t>docker container run alpine ls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lastRenderedPageBreak/>
        <w:tab/>
        <w:t>O código irá listar novamente as arquivos no container, no entanto não haverá o arquivo .txt, visto que é criado um novo container. Ou seja, é uma nova instância completamente separada do container criado anteriormente.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ab/>
        <w:t>Esse conceito é importante para manter a segurança no sistema.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ab/>
        <w:t>Executando novamente o container com o arquivo de texto:</w:t>
      </w:r>
    </w:p>
    <w:p w:rsidR="00F97CB2" w:rsidRPr="00F97CB2" w:rsidRDefault="00F97CB2" w:rsidP="00F97CB2">
      <w:pPr>
        <w:pStyle w:val="Code"/>
        <w:rPr>
          <w:i/>
        </w:rPr>
      </w:pPr>
      <w:proofErr w:type="spellStart"/>
      <w:proofErr w:type="gramStart"/>
      <w:r>
        <w:t>d</w:t>
      </w:r>
      <w:r w:rsidRPr="00F97CB2">
        <w:t>ocker</w:t>
      </w:r>
      <w:proofErr w:type="spellEnd"/>
      <w:proofErr w:type="gramEnd"/>
      <w:r w:rsidRPr="00F97CB2">
        <w:t xml:space="preserve"> container start </w:t>
      </w:r>
      <w:r w:rsidRPr="00F97CB2">
        <w:rPr>
          <w:i/>
        </w:rPr>
        <w:t>&lt;container-id&gt;</w:t>
      </w:r>
    </w:p>
    <w:p w:rsidR="00F97CB2" w:rsidRDefault="00F97CB2" w:rsidP="00F97CB2">
      <w:pPr>
        <w:rPr>
          <w:lang w:val="pt-BR"/>
        </w:rPr>
      </w:pPr>
      <w:r>
        <w:tab/>
      </w:r>
      <w:r w:rsidRPr="00F97CB2">
        <w:rPr>
          <w:lang w:val="pt-BR"/>
        </w:rPr>
        <w:t xml:space="preserve">O id do container pode ser identificado </w:t>
      </w:r>
      <w:r>
        <w:rPr>
          <w:lang w:val="pt-BR"/>
        </w:rPr>
        <w:t xml:space="preserve">com o código que lista os containers: </w:t>
      </w:r>
    </w:p>
    <w:p w:rsidR="00F97CB2" w:rsidRDefault="00F97CB2" w:rsidP="00F97CB2">
      <w:pPr>
        <w:pStyle w:val="Code"/>
        <w:rPr>
          <w:lang w:val="pt-BR"/>
        </w:rPr>
      </w:pPr>
      <w:r>
        <w:rPr>
          <w:lang w:val="pt-BR"/>
        </w:rPr>
        <w:t>docker container ls –a</w:t>
      </w:r>
    </w:p>
    <w:p w:rsidR="00F97CB2" w:rsidRDefault="00F97CB2" w:rsidP="00F97CB2">
      <w:pPr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  <w:r w:rsidR="002D4466">
        <w:rPr>
          <w:lang w:val="pt-BR"/>
        </w:rPr>
        <w:t>Após executar o comando start, é possível verificar que o container continua ativo:</w:t>
      </w:r>
    </w:p>
    <w:p w:rsidR="002D4466" w:rsidRDefault="002D4466" w:rsidP="002D4466">
      <w:pPr>
        <w:pStyle w:val="Code"/>
        <w:rPr>
          <w:lang w:val="pt-BR"/>
        </w:rPr>
      </w:pPr>
      <w:r>
        <w:rPr>
          <w:lang w:val="pt-BR"/>
        </w:rPr>
        <w:t>docker container ls</w:t>
      </w:r>
    </w:p>
    <w:p w:rsidR="002D4466" w:rsidRDefault="002D4466" w:rsidP="002D4466">
      <w:pPr>
        <w:rPr>
          <w:lang w:val="pt-BR"/>
        </w:rPr>
      </w:pPr>
      <w:r>
        <w:rPr>
          <w:lang w:val="pt-BR"/>
        </w:rPr>
        <w:tab/>
        <w:t xml:space="preserve">Isso ocorre porque o shell </w:t>
      </w:r>
      <w:r w:rsidR="000342C7">
        <w:rPr>
          <w:lang w:val="pt-BR"/>
        </w:rPr>
        <w:t xml:space="preserve">do tipo </w:t>
      </w:r>
      <w:r>
        <w:rPr>
          <w:lang w:val="pt-BR"/>
        </w:rPr>
        <w:t>“/ash” fica aguardando um comando para ser executado.</w:t>
      </w:r>
    </w:p>
    <w:p w:rsidR="002D4466" w:rsidRDefault="002D4466" w:rsidP="002D4466">
      <w:pPr>
        <w:rPr>
          <w:lang w:val="pt-BR"/>
        </w:rPr>
      </w:pPr>
      <w:r>
        <w:rPr>
          <w:lang w:val="pt-BR"/>
        </w:rPr>
        <w:tab/>
        <w:t xml:space="preserve">Para enviar um comando </w:t>
      </w:r>
      <w:r w:rsidR="000342C7">
        <w:rPr>
          <w:lang w:val="pt-BR"/>
        </w:rPr>
        <w:t>nesse</w:t>
      </w:r>
      <w:r>
        <w:rPr>
          <w:lang w:val="pt-BR"/>
        </w:rPr>
        <w:t xml:space="preserve"> container, deve ser utilizado o comando “exec”: </w:t>
      </w:r>
    </w:p>
    <w:p w:rsidR="002D4466" w:rsidRPr="002D4466" w:rsidRDefault="002D4466" w:rsidP="002D4466">
      <w:pPr>
        <w:pStyle w:val="Code"/>
        <w:rPr>
          <w:i/>
        </w:rPr>
      </w:pPr>
      <w:proofErr w:type="spellStart"/>
      <w:proofErr w:type="gramStart"/>
      <w:r w:rsidRPr="002D4466">
        <w:t>docker</w:t>
      </w:r>
      <w:proofErr w:type="spellEnd"/>
      <w:proofErr w:type="gramEnd"/>
      <w:r w:rsidRPr="002D4466">
        <w:t xml:space="preserve"> container exec </w:t>
      </w:r>
      <w:r w:rsidRPr="002D4466">
        <w:rPr>
          <w:i/>
        </w:rPr>
        <w:t>&lt;container-id&gt;</w:t>
      </w:r>
      <w:r w:rsidRPr="002D4466">
        <w:t xml:space="preserve"> </w:t>
      </w:r>
      <w:r>
        <w:rPr>
          <w:i/>
        </w:rPr>
        <w:t>&lt;command&gt;</w:t>
      </w:r>
    </w:p>
    <w:p w:rsidR="002D4466" w:rsidRDefault="002D4466" w:rsidP="002D4466">
      <w:pPr>
        <w:rPr>
          <w:lang w:val="pt-BR"/>
        </w:rPr>
      </w:pPr>
      <w:r>
        <w:tab/>
      </w:r>
      <w:r w:rsidRPr="002D4466">
        <w:rPr>
          <w:lang w:val="pt-BR"/>
        </w:rPr>
        <w:t>No e</w:t>
      </w:r>
      <w:r>
        <w:rPr>
          <w:lang w:val="pt-BR"/>
        </w:rPr>
        <w:t xml:space="preserve">xemplo, para listar novamente os arquivos no container com o arquivo .txt: </w:t>
      </w:r>
    </w:p>
    <w:p w:rsidR="002D4466" w:rsidRPr="00A96900" w:rsidRDefault="002D4466" w:rsidP="00A96900">
      <w:pPr>
        <w:pStyle w:val="Code"/>
        <w:rPr>
          <w:i/>
        </w:rPr>
      </w:pPr>
      <w:proofErr w:type="spellStart"/>
      <w:proofErr w:type="gramStart"/>
      <w:r w:rsidRPr="002D4466">
        <w:t>docker</w:t>
      </w:r>
      <w:proofErr w:type="spellEnd"/>
      <w:proofErr w:type="gramEnd"/>
      <w:r w:rsidRPr="002D4466">
        <w:t xml:space="preserve"> container exec </w:t>
      </w:r>
      <w:r w:rsidRPr="002D4466">
        <w:rPr>
          <w:i/>
        </w:rPr>
        <w:t>&lt;container-id&gt;</w:t>
      </w:r>
      <w:r w:rsidRPr="002D4466">
        <w:t xml:space="preserve"> </w:t>
      </w:r>
      <w:r>
        <w:rPr>
          <w:i/>
        </w:rPr>
        <w:t>ls</w:t>
      </w:r>
    </w:p>
    <w:p w:rsidR="000342C7" w:rsidRDefault="00061DDE" w:rsidP="00A96900">
      <w:pPr>
        <w:pStyle w:val="Heading1"/>
      </w:pPr>
      <w:r w:rsidRPr="00061DDE">
        <w:t>Doing More With Docker Images</w:t>
      </w:r>
    </w:p>
    <w:p w:rsidR="00061DDE" w:rsidRDefault="00061DDE" w:rsidP="002D1AB0">
      <w:r>
        <w:tab/>
      </w:r>
      <w:proofErr w:type="spellStart"/>
      <w:r>
        <w:t>Customização</w:t>
      </w:r>
      <w:proofErr w:type="spellEnd"/>
      <w:r>
        <w:t xml:space="preserve"> de images.</w:t>
      </w:r>
    </w:p>
    <w:p w:rsidR="00061DDE" w:rsidRDefault="00061DDE" w:rsidP="00061DDE">
      <w:pPr>
        <w:pStyle w:val="Heading2"/>
      </w:pPr>
      <w:r>
        <w:t>Link</w:t>
      </w:r>
    </w:p>
    <w:p w:rsidR="00061DDE" w:rsidRDefault="00927714" w:rsidP="00061DDE">
      <w:hyperlink r:id="rId12" w:history="1">
        <w:r w:rsidR="00061DDE" w:rsidRPr="003B5D46">
          <w:rPr>
            <w:rStyle w:val="Hyperlink"/>
          </w:rPr>
          <w:t>https://training.play-with-docker.com/ops-s1-images/</w:t>
        </w:r>
      </w:hyperlink>
    </w:p>
    <w:p w:rsidR="006E52BF" w:rsidRDefault="006E52BF" w:rsidP="006E52BF">
      <w:pPr>
        <w:pStyle w:val="Heading2"/>
        <w:rPr>
          <w:lang w:val="pt-BR"/>
        </w:rPr>
      </w:pPr>
      <w:r w:rsidRPr="006E52BF">
        <w:rPr>
          <w:lang w:val="pt-BR"/>
        </w:rPr>
        <w:t>Criando um image a partir de um container</w:t>
      </w:r>
      <w:r w:rsidR="00927F5F">
        <w:rPr>
          <w:lang w:val="pt-BR"/>
        </w:rPr>
        <w:t xml:space="preserve"> (Commit)</w:t>
      </w:r>
    </w:p>
    <w:p w:rsidR="006E52BF" w:rsidRDefault="006E52BF" w:rsidP="006E52BF">
      <w:pPr>
        <w:rPr>
          <w:lang w:val="pt-BR"/>
        </w:rPr>
      </w:pPr>
      <w:r>
        <w:rPr>
          <w:lang w:val="pt-BR"/>
        </w:rPr>
        <w:tab/>
        <w:t>Criando um container de exemplo: ubuntu com figlet.</w:t>
      </w:r>
    </w:p>
    <w:p w:rsidR="006E52BF" w:rsidRDefault="006E52BF" w:rsidP="006E52BF">
      <w:pPr>
        <w:pStyle w:val="Code"/>
      </w:pPr>
      <w:proofErr w:type="spellStart"/>
      <w:proofErr w:type="gramStart"/>
      <w:r w:rsidRPr="006E52BF">
        <w:t>docker</w:t>
      </w:r>
      <w:proofErr w:type="spellEnd"/>
      <w:proofErr w:type="gramEnd"/>
      <w:r w:rsidRPr="006E52BF">
        <w:t xml:space="preserve"> container run –</w:t>
      </w:r>
      <w:proofErr w:type="spellStart"/>
      <w:r w:rsidRPr="006E52BF">
        <w:t>ti</w:t>
      </w:r>
      <w:proofErr w:type="spellEnd"/>
      <w:r w:rsidRPr="006E52BF">
        <w:t xml:space="preserve"> </w:t>
      </w:r>
      <w:proofErr w:type="spellStart"/>
      <w:r w:rsidRPr="006E52BF">
        <w:t>ubuntu</w:t>
      </w:r>
      <w:proofErr w:type="spellEnd"/>
      <w:r w:rsidRPr="006E52BF">
        <w:t xml:space="preserve"> bash</w:t>
      </w:r>
    </w:p>
    <w:p w:rsidR="006E52BF" w:rsidRDefault="006E52BF" w:rsidP="006E52BF">
      <w:pPr>
        <w:pStyle w:val="Code"/>
      </w:pPr>
      <w:proofErr w:type="gramStart"/>
      <w:r>
        <w:t>apt-get</w:t>
      </w:r>
      <w:proofErr w:type="gramEnd"/>
      <w:r>
        <w:t xml:space="preserve"> update</w:t>
      </w:r>
    </w:p>
    <w:p w:rsidR="006E52BF" w:rsidRDefault="006E52BF" w:rsidP="006E52BF">
      <w:pPr>
        <w:pStyle w:val="Code"/>
      </w:pPr>
      <w:proofErr w:type="gramStart"/>
      <w:r>
        <w:t>apt-get</w:t>
      </w:r>
      <w:proofErr w:type="gramEnd"/>
      <w:r>
        <w:t xml:space="preserve"> install –y </w:t>
      </w:r>
      <w:proofErr w:type="spellStart"/>
      <w:r>
        <w:t>figlet</w:t>
      </w:r>
      <w:proofErr w:type="spellEnd"/>
    </w:p>
    <w:p w:rsidR="006E52BF" w:rsidRPr="004F2BE1" w:rsidRDefault="006E52BF" w:rsidP="006E52BF">
      <w:pPr>
        <w:pStyle w:val="Code"/>
        <w:rPr>
          <w:lang w:val="pt-BR"/>
        </w:rPr>
      </w:pPr>
      <w:r w:rsidRPr="004F2BE1">
        <w:rPr>
          <w:lang w:val="pt-BR"/>
        </w:rPr>
        <w:t>figlet “hello docker”</w:t>
      </w:r>
    </w:p>
    <w:p w:rsidR="006E52BF" w:rsidRPr="004F2BE1" w:rsidRDefault="006E52BF" w:rsidP="006E52BF">
      <w:pPr>
        <w:pStyle w:val="Code"/>
        <w:rPr>
          <w:lang w:val="pt-BR"/>
        </w:rPr>
      </w:pPr>
      <w:r w:rsidRPr="004F2BE1">
        <w:rPr>
          <w:lang w:val="pt-BR"/>
        </w:rPr>
        <w:t>exit</w:t>
      </w:r>
    </w:p>
    <w:p w:rsidR="006E52BF" w:rsidRPr="004F2BE1" w:rsidRDefault="006E52BF" w:rsidP="006E52BF">
      <w:pPr>
        <w:rPr>
          <w:lang w:val="pt-BR"/>
        </w:rPr>
      </w:pPr>
      <w:r w:rsidRPr="004F2BE1">
        <w:rPr>
          <w:lang w:val="pt-BR"/>
        </w:rPr>
        <w:tab/>
      </w:r>
    </w:p>
    <w:p w:rsidR="006E52BF" w:rsidRDefault="00E44F7B" w:rsidP="006E52BF">
      <w:pPr>
        <w:rPr>
          <w:lang w:val="pt-BR"/>
        </w:rPr>
      </w:pPr>
      <w:r w:rsidRPr="004F2BE1">
        <w:rPr>
          <w:lang w:val="pt-BR"/>
        </w:rPr>
        <w:lastRenderedPageBreak/>
        <w:tab/>
      </w:r>
      <w:r w:rsidRPr="00E44F7B">
        <w:rPr>
          <w:lang w:val="pt-BR"/>
        </w:rPr>
        <w:t>Para criar uma nova image é necess</w:t>
      </w:r>
      <w:r>
        <w:rPr>
          <w:lang w:val="pt-BR"/>
        </w:rPr>
        <w:t>ário saber o id do container:</w:t>
      </w:r>
    </w:p>
    <w:p w:rsidR="00E44F7B" w:rsidRPr="004F2BE1" w:rsidRDefault="00E44F7B" w:rsidP="00E44F7B">
      <w:pPr>
        <w:pStyle w:val="Code"/>
        <w:rPr>
          <w:lang w:val="pt-BR"/>
        </w:rPr>
      </w:pPr>
      <w:r>
        <w:rPr>
          <w:lang w:val="pt-BR"/>
        </w:rPr>
        <w:t>docker</w:t>
      </w:r>
      <w:r w:rsidRPr="004F2BE1">
        <w:rPr>
          <w:lang w:val="pt-BR"/>
        </w:rPr>
        <w:t xml:space="preserve"> container ls -a</w:t>
      </w:r>
    </w:p>
    <w:p w:rsidR="00E44F7B" w:rsidRDefault="00E44F7B" w:rsidP="006E52BF">
      <w:pPr>
        <w:rPr>
          <w:lang w:val="pt-BR"/>
        </w:rPr>
      </w:pPr>
      <w:r>
        <w:rPr>
          <w:lang w:val="pt-BR"/>
        </w:rPr>
        <w:tab/>
        <w:t>Antes de criar a image é possível inspecionar as mudanças realizadas no container que foi criado. Utilizando o comando “diff”, é possível verificar todos os arquivos que foram criados ou modificados:</w:t>
      </w:r>
    </w:p>
    <w:p w:rsidR="00E44F7B" w:rsidRPr="00E44F7B" w:rsidRDefault="00E44F7B" w:rsidP="00E44F7B">
      <w:pPr>
        <w:pStyle w:val="Code"/>
        <w:rPr>
          <w:i/>
        </w:rPr>
      </w:pPr>
      <w:proofErr w:type="spellStart"/>
      <w:proofErr w:type="gramStart"/>
      <w:r w:rsidRPr="00E44F7B">
        <w:t>docker</w:t>
      </w:r>
      <w:proofErr w:type="spellEnd"/>
      <w:proofErr w:type="gramEnd"/>
      <w:r w:rsidRPr="00E44F7B">
        <w:t xml:space="preserve"> container diff </w:t>
      </w:r>
      <w:r w:rsidRPr="00E44F7B">
        <w:rPr>
          <w:i/>
        </w:rPr>
        <w:t>&lt;container-id&gt;</w:t>
      </w:r>
    </w:p>
    <w:p w:rsidR="00E44F7B" w:rsidRDefault="00E44F7B" w:rsidP="00E44F7B">
      <w:pPr>
        <w:rPr>
          <w:lang w:val="pt-BR"/>
        </w:rPr>
      </w:pPr>
      <w:r>
        <w:tab/>
      </w:r>
      <w:r w:rsidRPr="00E44F7B">
        <w:rPr>
          <w:lang w:val="pt-BR"/>
        </w:rPr>
        <w:t>Para criar uma image é necess</w:t>
      </w:r>
      <w:r>
        <w:rPr>
          <w:lang w:val="pt-BR"/>
        </w:rPr>
        <w:t>ário dar commit no container. Um commit cria uma image localmente no sistema que está executando do Docker.</w:t>
      </w:r>
    </w:p>
    <w:p w:rsidR="00E44F7B" w:rsidRPr="00E44F7B" w:rsidRDefault="00E44F7B" w:rsidP="00E44F7B">
      <w:pPr>
        <w:pStyle w:val="Code"/>
      </w:pPr>
      <w:proofErr w:type="spellStart"/>
      <w:proofErr w:type="gramStart"/>
      <w:r w:rsidRPr="00E44F7B">
        <w:t>docker</w:t>
      </w:r>
      <w:proofErr w:type="spellEnd"/>
      <w:proofErr w:type="gramEnd"/>
      <w:r>
        <w:t xml:space="preserve"> container commit </w:t>
      </w:r>
      <w:r w:rsidRPr="00E44F7B">
        <w:rPr>
          <w:i/>
        </w:rPr>
        <w:t>&lt;container-id&gt;</w:t>
      </w:r>
    </w:p>
    <w:p w:rsidR="001B2821" w:rsidRDefault="001B2821" w:rsidP="001B2821">
      <w:pPr>
        <w:rPr>
          <w:lang w:val="pt-BR"/>
        </w:rPr>
      </w:pPr>
      <w:r>
        <w:tab/>
      </w:r>
      <w:r w:rsidRPr="001B2821">
        <w:rPr>
          <w:lang w:val="pt-BR"/>
        </w:rPr>
        <w:t xml:space="preserve">O comando commit cria um image sem </w:t>
      </w:r>
      <w:r>
        <w:rPr>
          <w:lang w:val="pt-BR"/>
        </w:rPr>
        <w:t xml:space="preserve">repository e tag. </w:t>
      </w:r>
      <w:r w:rsidR="005E5362">
        <w:rPr>
          <w:lang w:val="pt-BR"/>
        </w:rPr>
        <w:t>É</w:t>
      </w:r>
      <w:r>
        <w:rPr>
          <w:lang w:val="pt-BR"/>
        </w:rPr>
        <w:t xml:space="preserve"> possível vê-lo com o comando que lista as images locais:  </w:t>
      </w:r>
      <w:r w:rsidRPr="001B2821">
        <w:rPr>
          <w:rStyle w:val="CodeChar"/>
          <w:lang w:val="pt-BR"/>
        </w:rPr>
        <w:t>docker</w:t>
      </w:r>
      <w:r>
        <w:rPr>
          <w:lang w:val="pt-BR"/>
        </w:rPr>
        <w:t xml:space="preserve"> </w:t>
      </w:r>
      <w:r w:rsidRPr="001B2821">
        <w:rPr>
          <w:rStyle w:val="CodeChar"/>
          <w:lang w:val="pt-BR"/>
        </w:rPr>
        <w:t>image ls</w:t>
      </w:r>
    </w:p>
    <w:p w:rsidR="001B2821" w:rsidRDefault="001B2821" w:rsidP="001B2821">
      <w:pPr>
        <w:pStyle w:val="Heading3"/>
        <w:rPr>
          <w:lang w:val="pt-BR"/>
        </w:rPr>
      </w:pPr>
      <w:r>
        <w:rPr>
          <w:lang w:val="pt-BR"/>
        </w:rPr>
        <w:t>Tagging</w:t>
      </w:r>
      <w:r w:rsidRPr="001B2821">
        <w:rPr>
          <w:lang w:val="pt-BR"/>
        </w:rPr>
        <w:t xml:space="preserve"> </w:t>
      </w:r>
    </w:p>
    <w:p w:rsidR="003626A7" w:rsidRDefault="001B2821" w:rsidP="001B2821">
      <w:pPr>
        <w:rPr>
          <w:lang w:val="pt-BR"/>
        </w:rPr>
      </w:pPr>
      <w:r>
        <w:rPr>
          <w:lang w:val="pt-BR"/>
        </w:rPr>
        <w:tab/>
        <w:t xml:space="preserve">Tagging é </w:t>
      </w:r>
      <w:r w:rsidR="003626A7">
        <w:rPr>
          <w:lang w:val="pt-BR"/>
        </w:rPr>
        <w:t>atribuir um valor à tag de uma image criada.</w:t>
      </w:r>
    </w:p>
    <w:p w:rsidR="001B2821" w:rsidRDefault="003626A7" w:rsidP="001B2821">
      <w:pPr>
        <w:rPr>
          <w:lang w:val="pt-BR"/>
        </w:rPr>
      </w:pPr>
      <w:r>
        <w:rPr>
          <w:lang w:val="pt-BR"/>
        </w:rPr>
        <w:tab/>
        <w:t>É necessário conhecer o</w:t>
      </w:r>
      <w:r w:rsidR="001B2821">
        <w:rPr>
          <w:lang w:val="pt-BR"/>
        </w:rPr>
        <w:t xml:space="preserve"> </w:t>
      </w:r>
      <w:r>
        <w:rPr>
          <w:lang w:val="pt-BR"/>
        </w:rPr>
        <w:t>id da image para poder fazer um tagging, verifica-se o id por meio da listagem de images:</w:t>
      </w:r>
    </w:p>
    <w:p w:rsidR="003626A7" w:rsidRPr="00F1059E" w:rsidRDefault="003626A7" w:rsidP="003626A7">
      <w:pPr>
        <w:pStyle w:val="Code"/>
        <w:rPr>
          <w:rStyle w:val="CodeChar"/>
        </w:rPr>
      </w:pPr>
      <w:proofErr w:type="spellStart"/>
      <w:proofErr w:type="gramStart"/>
      <w:r w:rsidRPr="00F1059E">
        <w:rPr>
          <w:rStyle w:val="CodeChar"/>
        </w:rPr>
        <w:t>docker</w:t>
      </w:r>
      <w:proofErr w:type="spellEnd"/>
      <w:proofErr w:type="gramEnd"/>
      <w:r w:rsidRPr="00F1059E">
        <w:t xml:space="preserve"> </w:t>
      </w:r>
      <w:r w:rsidRPr="00F1059E">
        <w:rPr>
          <w:rStyle w:val="CodeChar"/>
        </w:rPr>
        <w:t>image ls</w:t>
      </w:r>
    </w:p>
    <w:p w:rsidR="003626A7" w:rsidRPr="003626A7" w:rsidRDefault="003626A7" w:rsidP="003626A7">
      <w:r w:rsidRPr="00F1059E">
        <w:tab/>
      </w:r>
      <w:proofErr w:type="spellStart"/>
      <w:r w:rsidRPr="003626A7">
        <w:t>Comando</w:t>
      </w:r>
      <w:proofErr w:type="spellEnd"/>
      <w:r w:rsidRPr="003626A7">
        <w:t xml:space="preserve"> para tagging:</w:t>
      </w:r>
    </w:p>
    <w:p w:rsidR="003626A7" w:rsidRDefault="003626A7" w:rsidP="003626A7">
      <w:pPr>
        <w:pStyle w:val="Code"/>
        <w:rPr>
          <w:i/>
        </w:rPr>
      </w:pPr>
      <w:proofErr w:type="spellStart"/>
      <w:proofErr w:type="gramStart"/>
      <w:r w:rsidRPr="003626A7">
        <w:t>docker</w:t>
      </w:r>
      <w:proofErr w:type="spellEnd"/>
      <w:proofErr w:type="gramEnd"/>
      <w:r w:rsidRPr="003626A7">
        <w:t xml:space="preserve"> image tag </w:t>
      </w:r>
      <w:r w:rsidRPr="003626A7">
        <w:rPr>
          <w:i/>
        </w:rPr>
        <w:t>&lt;image-id&gt; &lt;tag-name&gt;</w:t>
      </w:r>
    </w:p>
    <w:p w:rsidR="003626A7" w:rsidRDefault="003626A7" w:rsidP="003626A7">
      <w:r>
        <w:tab/>
      </w:r>
      <w:proofErr w:type="spellStart"/>
      <w:r>
        <w:t>Exemplo</w:t>
      </w:r>
      <w:proofErr w:type="spellEnd"/>
      <w:r>
        <w:t xml:space="preserve"> no Play with Docker: </w:t>
      </w:r>
    </w:p>
    <w:p w:rsidR="003626A7" w:rsidRDefault="003626A7" w:rsidP="003626A7">
      <w:pPr>
        <w:pStyle w:val="Code"/>
      </w:pPr>
      <w:proofErr w:type="spellStart"/>
      <w:proofErr w:type="gramStart"/>
      <w:r>
        <w:t>docker</w:t>
      </w:r>
      <w:proofErr w:type="spellEnd"/>
      <w:proofErr w:type="gramEnd"/>
      <w:r>
        <w:t xml:space="preserve"> image tag </w:t>
      </w:r>
      <w:r w:rsidRPr="003626A7">
        <w:rPr>
          <w:i/>
        </w:rPr>
        <w:t>&lt;image-id&gt;</w:t>
      </w:r>
      <w:r>
        <w:t xml:space="preserve"> </w:t>
      </w:r>
      <w:proofErr w:type="spellStart"/>
      <w:r>
        <w:t>ourfiglet</w:t>
      </w:r>
      <w:proofErr w:type="spellEnd"/>
    </w:p>
    <w:p w:rsidR="003626A7" w:rsidRPr="004F2BE1" w:rsidRDefault="003626A7" w:rsidP="003626A7">
      <w:pPr>
        <w:pStyle w:val="Heading3"/>
        <w:rPr>
          <w:lang w:val="pt-BR"/>
        </w:rPr>
      </w:pPr>
      <w:r w:rsidRPr="004F2BE1">
        <w:rPr>
          <w:lang w:val="pt-BR"/>
        </w:rPr>
        <w:t>Testando o exemplo</w:t>
      </w:r>
    </w:p>
    <w:p w:rsidR="003626A7" w:rsidRDefault="003626A7" w:rsidP="003626A7">
      <w:pPr>
        <w:rPr>
          <w:lang w:val="pt-BR"/>
        </w:rPr>
      </w:pPr>
      <w:r w:rsidRPr="004F2BE1">
        <w:rPr>
          <w:lang w:val="pt-BR"/>
        </w:rPr>
        <w:tab/>
      </w:r>
      <w:r w:rsidRPr="003626A7">
        <w:rPr>
          <w:lang w:val="pt-BR"/>
        </w:rPr>
        <w:t>É possível executar</w:t>
      </w:r>
      <w:r>
        <w:rPr>
          <w:lang w:val="pt-BR"/>
        </w:rPr>
        <w:t xml:space="preserve"> o </w:t>
      </w:r>
      <w:r w:rsidR="00927F5F">
        <w:rPr>
          <w:lang w:val="pt-BR"/>
        </w:rPr>
        <w:t>ourfiglet:</w:t>
      </w:r>
      <w:r>
        <w:rPr>
          <w:lang w:val="pt-BR"/>
        </w:rPr>
        <w:t xml:space="preserve"> </w:t>
      </w:r>
    </w:p>
    <w:p w:rsidR="003626A7" w:rsidRDefault="003626A7" w:rsidP="003626A7">
      <w:pPr>
        <w:pStyle w:val="Code"/>
      </w:pPr>
      <w:proofErr w:type="spellStart"/>
      <w:proofErr w:type="gramStart"/>
      <w:r w:rsidRPr="003626A7">
        <w:t>docker</w:t>
      </w:r>
      <w:proofErr w:type="spellEnd"/>
      <w:proofErr w:type="gramEnd"/>
      <w:r w:rsidRPr="003626A7">
        <w:t xml:space="preserve"> container run </w:t>
      </w:r>
      <w:proofErr w:type="spellStart"/>
      <w:r w:rsidRPr="003626A7">
        <w:t>ourfiglet</w:t>
      </w:r>
      <w:proofErr w:type="spellEnd"/>
      <w:r w:rsidRPr="003626A7">
        <w:t xml:space="preserve"> </w:t>
      </w:r>
      <w:proofErr w:type="spellStart"/>
      <w:r w:rsidRPr="003626A7">
        <w:t>figlet</w:t>
      </w:r>
      <w:proofErr w:type="spellEnd"/>
      <w:r w:rsidRPr="003626A7">
        <w:t xml:space="preserve"> Hello</w:t>
      </w:r>
    </w:p>
    <w:p w:rsidR="003626A7" w:rsidRPr="005E5362" w:rsidRDefault="000A3CB5" w:rsidP="000A3CB5">
      <w:pPr>
        <w:pStyle w:val="Heading2"/>
        <w:rPr>
          <w:lang w:val="pt-BR"/>
        </w:rPr>
      </w:pPr>
      <w:r w:rsidRPr="005E5362">
        <w:rPr>
          <w:lang w:val="pt-BR"/>
        </w:rPr>
        <w:t>Criando image com Dockerfile</w:t>
      </w:r>
    </w:p>
    <w:p w:rsidR="00417107" w:rsidRDefault="00417107" w:rsidP="00417107">
      <w:pPr>
        <w:rPr>
          <w:lang w:val="pt-BR"/>
        </w:rPr>
      </w:pPr>
      <w:r w:rsidRPr="004F2BE1">
        <w:rPr>
          <w:lang w:val="pt-BR"/>
        </w:rPr>
        <w:tab/>
      </w:r>
      <w:r w:rsidRPr="00417107">
        <w:rPr>
          <w:lang w:val="pt-BR"/>
        </w:rPr>
        <w:t>É possível utilizer o Dockerfile para criar</w:t>
      </w:r>
      <w:r>
        <w:rPr>
          <w:lang w:val="pt-BR"/>
        </w:rPr>
        <w:t xml:space="preserve"> images. </w:t>
      </w:r>
    </w:p>
    <w:p w:rsidR="00417107" w:rsidRDefault="00417107" w:rsidP="00417107">
      <w:pPr>
        <w:ind w:firstLine="708"/>
        <w:rPr>
          <w:lang w:val="pt-BR"/>
        </w:rPr>
      </w:pPr>
      <w:r>
        <w:rPr>
          <w:lang w:val="pt-BR"/>
        </w:rPr>
        <w:t>O resultado final em relação ao commit é o mesmo. No entanto, o Dockerfile é um conjunto de instruções de como construir a image. Sendo útil na hora de realizar mudanças à image.</w:t>
      </w:r>
    </w:p>
    <w:p w:rsidR="00455BCC" w:rsidRPr="00417107" w:rsidRDefault="00455BCC" w:rsidP="00417107">
      <w:pPr>
        <w:ind w:firstLine="708"/>
        <w:rPr>
          <w:lang w:val="pt-BR"/>
        </w:rPr>
      </w:pPr>
      <w:r>
        <w:rPr>
          <w:lang w:val="pt-BR"/>
        </w:rPr>
        <w:t>Criando uma aplicação NodeJs de exemplo:</w:t>
      </w:r>
    </w:p>
    <w:p w:rsidR="00455BCC" w:rsidRPr="004F2BE1" w:rsidRDefault="00455BCC" w:rsidP="000A3CB5">
      <w:pPr>
        <w:pStyle w:val="Code"/>
        <w:rPr>
          <w:lang w:val="pt-BR"/>
        </w:rPr>
      </w:pPr>
      <w:r w:rsidRPr="004F2BE1">
        <w:rPr>
          <w:lang w:val="pt-BR"/>
        </w:rPr>
        <w:t>vi index.js</w:t>
      </w:r>
    </w:p>
    <w:p w:rsidR="00455BCC" w:rsidRPr="004F2BE1" w:rsidRDefault="00455BCC" w:rsidP="00455BCC">
      <w:pPr>
        <w:rPr>
          <w:lang w:val="pt-BR"/>
        </w:rPr>
      </w:pPr>
      <w:r w:rsidRPr="004F2BE1">
        <w:rPr>
          <w:lang w:val="pt-BR"/>
        </w:rPr>
        <w:tab/>
        <w:t xml:space="preserve">Código em javascript: </w:t>
      </w:r>
    </w:p>
    <w:p w:rsidR="00455BCC" w:rsidRPr="00455BCC" w:rsidRDefault="00455BCC" w:rsidP="00455BCC">
      <w:pPr>
        <w:pStyle w:val="Code"/>
        <w:rPr>
          <w:lang w:val="pt-BR"/>
        </w:rPr>
      </w:pPr>
      <w:r w:rsidRPr="00455BCC">
        <w:rPr>
          <w:lang w:val="pt-BR"/>
        </w:rPr>
        <w:t>var os = require(“os”);</w:t>
      </w:r>
    </w:p>
    <w:p w:rsidR="00455BCC" w:rsidRPr="004F2BE1" w:rsidRDefault="00455BCC" w:rsidP="00455BCC">
      <w:pPr>
        <w:pStyle w:val="Code"/>
        <w:rPr>
          <w:lang w:val="pt-BR"/>
        </w:rPr>
      </w:pPr>
      <w:r w:rsidRPr="004F2BE1">
        <w:rPr>
          <w:lang w:val="pt-BR"/>
        </w:rPr>
        <w:lastRenderedPageBreak/>
        <w:t>var hostname = os.hostname();</w:t>
      </w:r>
    </w:p>
    <w:p w:rsidR="00455BCC" w:rsidRPr="00455BCC" w:rsidRDefault="00455BCC" w:rsidP="00455BCC">
      <w:pPr>
        <w:pStyle w:val="Code"/>
      </w:pPr>
      <w:proofErr w:type="gramStart"/>
      <w:r w:rsidRPr="00455BCC">
        <w:t>console.log(</w:t>
      </w:r>
      <w:proofErr w:type="gramEnd"/>
      <w:r w:rsidRPr="00455BCC">
        <w:t>“hello from ” + hostname);</w:t>
      </w:r>
    </w:p>
    <w:p w:rsidR="00455BCC" w:rsidRDefault="00455BCC" w:rsidP="00455BCC">
      <w:pPr>
        <w:rPr>
          <w:lang w:val="pt-BR"/>
        </w:rPr>
      </w:pPr>
      <w:r>
        <w:tab/>
      </w:r>
      <w:r w:rsidRPr="00455BCC">
        <w:rPr>
          <w:lang w:val="pt-BR"/>
        </w:rPr>
        <w:t>O alpine</w:t>
      </w:r>
      <w:r>
        <w:rPr>
          <w:lang w:val="pt-BR"/>
        </w:rPr>
        <w:t xml:space="preserve"> é o </w:t>
      </w:r>
      <w:r w:rsidRPr="00455BCC">
        <w:rPr>
          <w:lang w:val="pt-BR"/>
        </w:rPr>
        <w:t>OS base</w:t>
      </w:r>
      <w:r>
        <w:rPr>
          <w:lang w:val="pt-BR"/>
        </w:rPr>
        <w:t xml:space="preserve"> do container</w:t>
      </w:r>
      <w:r w:rsidRPr="00455BCC">
        <w:rPr>
          <w:lang w:val="pt-BR"/>
        </w:rPr>
        <w:t xml:space="preserve">, </w:t>
      </w:r>
      <w:r>
        <w:rPr>
          <w:lang w:val="pt-BR"/>
        </w:rPr>
        <w:t>será adicionado também um runtime do NodeJS e uma cópia do código fonte (index.js).</w:t>
      </w:r>
    </w:p>
    <w:p w:rsidR="00455BCC" w:rsidRDefault="006E23E5" w:rsidP="00455BCC">
      <w:pPr>
        <w:rPr>
          <w:lang w:val="pt-BR"/>
        </w:rPr>
      </w:pPr>
      <w:r>
        <w:rPr>
          <w:lang w:val="pt-BR"/>
        </w:rPr>
        <w:tab/>
        <w:t>Também será especificado qual o comando a ser usado na criação do container, “hello:v0.1”.</w:t>
      </w:r>
    </w:p>
    <w:p w:rsidR="006E23E5" w:rsidRDefault="006E23E5" w:rsidP="00455BCC">
      <w:pPr>
        <w:rPr>
          <w:lang w:val="pt-BR"/>
        </w:rPr>
      </w:pPr>
      <w:r>
        <w:rPr>
          <w:lang w:val="pt-BR"/>
        </w:rPr>
        <w:tab/>
        <w:t xml:space="preserve">Criar um arquivo com o nome Dockerfile: </w:t>
      </w:r>
    </w:p>
    <w:p w:rsidR="006E23E5" w:rsidRDefault="006E23E5" w:rsidP="006E23E5">
      <w:pPr>
        <w:pStyle w:val="Code"/>
        <w:rPr>
          <w:lang w:val="pt-BR"/>
        </w:rPr>
      </w:pPr>
      <w:r>
        <w:rPr>
          <w:lang w:val="pt-BR"/>
        </w:rPr>
        <w:t>vi Dockerfile</w:t>
      </w:r>
    </w:p>
    <w:p w:rsidR="006E23E5" w:rsidRDefault="006E23E5" w:rsidP="00455BCC">
      <w:pPr>
        <w:rPr>
          <w:lang w:val="pt-BR"/>
        </w:rPr>
      </w:pPr>
      <w:r>
        <w:rPr>
          <w:lang w:val="pt-BR"/>
        </w:rPr>
        <w:tab/>
        <w:t>Adicionar o código no Dockerfile:</w:t>
      </w:r>
    </w:p>
    <w:p w:rsidR="00297B37" w:rsidRPr="00297B37" w:rsidRDefault="00297B37" w:rsidP="006E23E5">
      <w:pPr>
        <w:pStyle w:val="Code"/>
        <w:rPr>
          <w:lang w:val="pt-BR"/>
        </w:rPr>
      </w:pPr>
      <w:r w:rsidRPr="00297B37">
        <w:rPr>
          <w:lang w:val="pt-BR"/>
        </w:rPr>
        <w:t># Utiliza o container alpine como base</w:t>
      </w:r>
      <w:r>
        <w:rPr>
          <w:lang w:val="pt-BR"/>
        </w:rPr>
        <w:t>:</w:t>
      </w:r>
    </w:p>
    <w:p w:rsidR="006E23E5" w:rsidRPr="004F2BE1" w:rsidRDefault="006E23E5" w:rsidP="006E23E5">
      <w:pPr>
        <w:pStyle w:val="Code"/>
      </w:pPr>
      <w:r w:rsidRPr="004F2BE1">
        <w:t>FROM alpine</w:t>
      </w:r>
    </w:p>
    <w:p w:rsidR="00297B37" w:rsidRPr="004F2BE1" w:rsidRDefault="00297B37" w:rsidP="006E23E5">
      <w:pPr>
        <w:pStyle w:val="Code"/>
      </w:pPr>
      <w:r w:rsidRPr="004F2BE1">
        <w:t xml:space="preserve"># </w:t>
      </w:r>
      <w:proofErr w:type="spellStart"/>
      <w:r w:rsidRPr="004F2BE1">
        <w:t>Executa</w:t>
      </w:r>
      <w:proofErr w:type="spellEnd"/>
      <w:r w:rsidRPr="004F2BE1">
        <w:t xml:space="preserve"> “</w:t>
      </w:r>
      <w:proofErr w:type="spellStart"/>
      <w:r w:rsidRPr="004F2BE1">
        <w:t>apk</w:t>
      </w:r>
      <w:proofErr w:type="spellEnd"/>
      <w:r w:rsidRPr="004F2BE1">
        <w:t xml:space="preserve"> update” e “</w:t>
      </w:r>
      <w:proofErr w:type="spellStart"/>
      <w:r w:rsidRPr="004F2BE1">
        <w:t>apk</w:t>
      </w:r>
      <w:proofErr w:type="spellEnd"/>
      <w:r w:rsidRPr="004F2BE1">
        <w:t xml:space="preserve"> add </w:t>
      </w:r>
      <w:proofErr w:type="spellStart"/>
      <w:r w:rsidRPr="004F2BE1">
        <w:t>nodejs</w:t>
      </w:r>
      <w:proofErr w:type="spellEnd"/>
      <w:r w:rsidRPr="004F2BE1">
        <w:t>” no alpine:</w:t>
      </w:r>
    </w:p>
    <w:p w:rsidR="006E23E5" w:rsidRDefault="006E23E5" w:rsidP="006E23E5">
      <w:pPr>
        <w:pStyle w:val="Code"/>
      </w:pPr>
      <w:r w:rsidRPr="006E23E5">
        <w:t xml:space="preserve">RUN </w:t>
      </w:r>
      <w:proofErr w:type="spellStart"/>
      <w:r w:rsidRPr="006E23E5">
        <w:t>apk</w:t>
      </w:r>
      <w:proofErr w:type="spellEnd"/>
      <w:r w:rsidRPr="006E23E5">
        <w:t xml:space="preserve"> update &amp;&amp; </w:t>
      </w:r>
      <w:proofErr w:type="spellStart"/>
      <w:r>
        <w:t>apk</w:t>
      </w:r>
      <w:proofErr w:type="spellEnd"/>
      <w:r>
        <w:t xml:space="preserve"> add </w:t>
      </w:r>
      <w:proofErr w:type="spellStart"/>
      <w:r>
        <w:t>nodejs</w:t>
      </w:r>
      <w:proofErr w:type="spellEnd"/>
    </w:p>
    <w:p w:rsidR="00297B37" w:rsidRPr="00297B37" w:rsidRDefault="00297B37" w:rsidP="006E23E5">
      <w:pPr>
        <w:pStyle w:val="Code"/>
        <w:rPr>
          <w:lang w:val="pt-BR"/>
        </w:rPr>
      </w:pPr>
      <w:r w:rsidRPr="00297B37">
        <w:rPr>
          <w:lang w:val="pt-BR"/>
        </w:rPr>
        <w:t># Copia o conteudo de host (index.js)</w:t>
      </w:r>
      <w:r>
        <w:rPr>
          <w:lang w:val="pt-BR"/>
        </w:rPr>
        <w:t xml:space="preserve"> para a pasta /app no alpine:</w:t>
      </w:r>
    </w:p>
    <w:p w:rsidR="006E23E5" w:rsidRPr="004F2BE1" w:rsidRDefault="006E23E5" w:rsidP="006E23E5">
      <w:pPr>
        <w:pStyle w:val="Code"/>
        <w:rPr>
          <w:lang w:val="pt-BR"/>
        </w:rPr>
      </w:pPr>
      <w:r w:rsidRPr="004F2BE1">
        <w:rPr>
          <w:lang w:val="pt-BR"/>
        </w:rPr>
        <w:t>COPY . /app</w:t>
      </w:r>
    </w:p>
    <w:p w:rsidR="00297B37" w:rsidRPr="00297B37" w:rsidRDefault="00297B37" w:rsidP="006E23E5">
      <w:pPr>
        <w:pStyle w:val="Code"/>
        <w:rPr>
          <w:lang w:val="pt-BR"/>
        </w:rPr>
      </w:pPr>
      <w:r w:rsidRPr="00297B37">
        <w:rPr>
          <w:lang w:val="pt-BR"/>
        </w:rPr>
        <w:t xml:space="preserve"># Altera o diretorio </w:t>
      </w:r>
      <w:r>
        <w:rPr>
          <w:lang w:val="pt-BR"/>
        </w:rPr>
        <w:t>de inicialização</w:t>
      </w:r>
      <w:r w:rsidRPr="00297B37">
        <w:rPr>
          <w:lang w:val="pt-BR"/>
        </w:rPr>
        <w:t xml:space="preserve"> para /app</w:t>
      </w:r>
      <w:r>
        <w:rPr>
          <w:lang w:val="pt-BR"/>
        </w:rPr>
        <w:t>:</w:t>
      </w:r>
    </w:p>
    <w:p w:rsidR="006E23E5" w:rsidRPr="004F2BE1" w:rsidRDefault="006E23E5" w:rsidP="006E23E5">
      <w:pPr>
        <w:pStyle w:val="Code"/>
        <w:rPr>
          <w:lang w:val="pt-BR"/>
        </w:rPr>
      </w:pPr>
      <w:r w:rsidRPr="004F2BE1">
        <w:rPr>
          <w:lang w:val="pt-BR"/>
        </w:rPr>
        <w:t>WORKDIR /app</w:t>
      </w:r>
    </w:p>
    <w:p w:rsidR="00297B37" w:rsidRDefault="00297B37" w:rsidP="006E23E5">
      <w:pPr>
        <w:pStyle w:val="Code"/>
        <w:rPr>
          <w:lang w:val="pt-BR"/>
        </w:rPr>
      </w:pPr>
      <w:r w:rsidRPr="00297B37">
        <w:rPr>
          <w:lang w:val="pt-BR"/>
        </w:rPr>
        <w:t xml:space="preserve"># </w:t>
      </w:r>
      <w:r>
        <w:rPr>
          <w:lang w:val="pt-BR"/>
        </w:rPr>
        <w:t>Atribui um comando para executar na inicialização do container:</w:t>
      </w:r>
    </w:p>
    <w:p w:rsidR="00297B37" w:rsidRPr="004F2BE1" w:rsidRDefault="00297B37" w:rsidP="006E23E5">
      <w:pPr>
        <w:pStyle w:val="Code"/>
      </w:pPr>
      <w:r w:rsidRPr="004F2BE1">
        <w:t xml:space="preserve"># </w:t>
      </w:r>
      <w:proofErr w:type="gramStart"/>
      <w:r w:rsidRPr="004F2BE1">
        <w:t>node</w:t>
      </w:r>
      <w:proofErr w:type="gramEnd"/>
      <w:r w:rsidRPr="004F2BE1">
        <w:t xml:space="preserve"> index.js</w:t>
      </w:r>
    </w:p>
    <w:p w:rsidR="00297B37" w:rsidRDefault="006E23E5" w:rsidP="00297B37">
      <w:pPr>
        <w:pStyle w:val="Code"/>
      </w:pPr>
      <w:r>
        <w:t>CMD [“node”, “index.js”]</w:t>
      </w:r>
    </w:p>
    <w:p w:rsidR="006E23E5" w:rsidRDefault="00297B37" w:rsidP="00297B37">
      <w:pPr>
        <w:ind w:firstLine="708"/>
      </w:pPr>
      <w:r>
        <w:t>Build:</w:t>
      </w:r>
    </w:p>
    <w:p w:rsidR="00297B37" w:rsidRDefault="00297B37" w:rsidP="00297B37">
      <w:pPr>
        <w:pStyle w:val="Code"/>
      </w:pPr>
      <w:proofErr w:type="spellStart"/>
      <w:proofErr w:type="gramStart"/>
      <w:r>
        <w:t>docker</w:t>
      </w:r>
      <w:proofErr w:type="spellEnd"/>
      <w:proofErr w:type="gramEnd"/>
      <w:r>
        <w:t xml:space="preserve"> image build –t hello:v0.1 .</w:t>
      </w:r>
    </w:p>
    <w:p w:rsidR="00D22F87" w:rsidRDefault="00F76F69" w:rsidP="00297B37">
      <w:pPr>
        <w:rPr>
          <w:lang w:val="pt-BR"/>
        </w:rPr>
      </w:pPr>
      <w:r>
        <w:tab/>
      </w:r>
      <w:r w:rsidRPr="00F76F69">
        <w:rPr>
          <w:lang w:val="pt-BR"/>
        </w:rPr>
        <w:t>O Dockerfile permite especificar como construir o container</w:t>
      </w:r>
      <w:r>
        <w:rPr>
          <w:lang w:val="pt-BR"/>
        </w:rPr>
        <w:t>,</w:t>
      </w:r>
      <w:r w:rsidRPr="00F76F69">
        <w:rPr>
          <w:lang w:val="pt-BR"/>
        </w:rPr>
        <w:t xml:space="preserve"> e </w:t>
      </w:r>
      <w:r>
        <w:rPr>
          <w:lang w:val="pt-BR"/>
        </w:rPr>
        <w:t>o que o container deve fazer quando é executado. Uma vez que um container, construído pelo dockerfile,  é colocado num repositório: outros usuários não precisam construi-lo por eles mesmos, nem precisam saber quais comandos foram utilizados para construí-lo.</w:t>
      </w:r>
    </w:p>
    <w:p w:rsidR="00D22F87" w:rsidRDefault="00D22F87" w:rsidP="00D22F87">
      <w:pPr>
        <w:pStyle w:val="Heading2"/>
        <w:rPr>
          <w:lang w:val="pt-BR"/>
        </w:rPr>
      </w:pPr>
      <w:r>
        <w:rPr>
          <w:lang w:val="pt-BR"/>
        </w:rPr>
        <w:t>Image Layers</w:t>
      </w:r>
    </w:p>
    <w:p w:rsidR="00D22F87" w:rsidRPr="00F76F69" w:rsidRDefault="00D22F87" w:rsidP="00D22F87">
      <w:pPr>
        <w:rPr>
          <w:lang w:val="pt-BR"/>
        </w:rPr>
      </w:pPr>
      <w:r>
        <w:rPr>
          <w:lang w:val="pt-BR"/>
        </w:rPr>
        <w:tab/>
        <w:t xml:space="preserve">As imagens </w:t>
      </w:r>
      <w:r w:rsidR="002D1AB0">
        <w:rPr>
          <w:lang w:val="pt-BR"/>
        </w:rPr>
        <w:t xml:space="preserve">construídas </w:t>
      </w:r>
      <w:r>
        <w:rPr>
          <w:lang w:val="pt-BR"/>
        </w:rPr>
        <w:t>no Docker são construídas em camadas (layers).</w:t>
      </w:r>
    </w:p>
    <w:p w:rsidR="00D22F87" w:rsidRPr="003F5B52" w:rsidRDefault="003F5B52" w:rsidP="00297B37">
      <w:pPr>
        <w:rPr>
          <w:lang w:val="pt-BR"/>
        </w:rPr>
      </w:pPr>
      <w:r>
        <w:rPr>
          <w:lang w:val="pt-BR"/>
        </w:rPr>
        <w:tab/>
      </w:r>
      <w:r w:rsidRPr="003F5B52">
        <w:rPr>
          <w:lang w:val="pt-BR"/>
        </w:rPr>
        <w:t>Comando que lista todos os containers intermediários que foram criados</w:t>
      </w:r>
      <w:r>
        <w:rPr>
          <w:lang w:val="pt-BR"/>
        </w:rPr>
        <w:t xml:space="preserve"> antes de criar o build final</w:t>
      </w:r>
      <w:r w:rsidRPr="003F5B52">
        <w:rPr>
          <w:lang w:val="pt-BR"/>
        </w:rPr>
        <w:t>:</w:t>
      </w:r>
    </w:p>
    <w:p w:rsidR="003F5B52" w:rsidRDefault="003F5B52" w:rsidP="003F5B52">
      <w:pPr>
        <w:pStyle w:val="Code"/>
        <w:rPr>
          <w:i/>
        </w:rPr>
      </w:pPr>
      <w:proofErr w:type="spellStart"/>
      <w:proofErr w:type="gramStart"/>
      <w:r w:rsidRPr="003F5B52">
        <w:t>docker</w:t>
      </w:r>
      <w:proofErr w:type="spellEnd"/>
      <w:proofErr w:type="gramEnd"/>
      <w:r w:rsidRPr="003F5B52">
        <w:t xml:space="preserve"> image history </w:t>
      </w:r>
      <w:r w:rsidRPr="003F5B52">
        <w:rPr>
          <w:i/>
        </w:rPr>
        <w:t>&lt;image-id&gt;</w:t>
      </w:r>
    </w:p>
    <w:p w:rsidR="003F5B52" w:rsidRDefault="003F5B52" w:rsidP="003F5B52">
      <w:pPr>
        <w:rPr>
          <w:lang w:val="pt-BR"/>
        </w:rPr>
      </w:pPr>
      <w:r>
        <w:lastRenderedPageBreak/>
        <w:tab/>
      </w:r>
      <w:r w:rsidRPr="003F5B52">
        <w:rPr>
          <w:lang w:val="pt-BR"/>
        </w:rPr>
        <w:t>Alguns dos containers intermediários serão layers no build final.</w:t>
      </w:r>
    </w:p>
    <w:p w:rsidR="002836A0" w:rsidRDefault="002836A0" w:rsidP="003F5B52">
      <w:pPr>
        <w:rPr>
          <w:lang w:val="pt-BR"/>
        </w:rPr>
      </w:pPr>
      <w:r>
        <w:rPr>
          <w:lang w:val="pt-BR"/>
        </w:rPr>
        <w:tab/>
        <w:t xml:space="preserve">O conceito de layers é interessante quando precisamos fazer mudanças no aplicativo. </w:t>
      </w:r>
      <w:r w:rsidR="006B3820">
        <w:rPr>
          <w:lang w:val="pt-BR"/>
        </w:rPr>
        <w:t xml:space="preserve">Pois </w:t>
      </w:r>
      <w:r>
        <w:rPr>
          <w:lang w:val="pt-BR"/>
        </w:rPr>
        <w:t xml:space="preserve">essa mudança será em apenas </w:t>
      </w:r>
      <w:r w:rsidR="006B3820">
        <w:rPr>
          <w:lang w:val="pt-BR"/>
        </w:rPr>
        <w:t>nas</w:t>
      </w:r>
      <w:r>
        <w:rPr>
          <w:lang w:val="pt-BR"/>
        </w:rPr>
        <w:t xml:space="preserve"> camada</w:t>
      </w:r>
      <w:r w:rsidR="006B3820">
        <w:rPr>
          <w:lang w:val="pt-BR"/>
        </w:rPr>
        <w:t>s necessárias</w:t>
      </w:r>
      <w:r>
        <w:rPr>
          <w:lang w:val="pt-BR"/>
        </w:rPr>
        <w:t xml:space="preserve">. </w:t>
      </w:r>
    </w:p>
    <w:p w:rsidR="002836A0" w:rsidRDefault="002836A0" w:rsidP="003F5B52">
      <w:pPr>
        <w:rPr>
          <w:lang w:val="pt-BR"/>
        </w:rPr>
      </w:pPr>
      <w:r>
        <w:rPr>
          <w:lang w:val="pt-BR"/>
        </w:rPr>
        <w:tab/>
        <w:t>Exemplo com utilizando os arquivos anteriores: adicionando mais um comando em index.js</w:t>
      </w:r>
    </w:p>
    <w:p w:rsidR="002836A0" w:rsidRDefault="002836A0" w:rsidP="002836A0">
      <w:pPr>
        <w:pStyle w:val="Code"/>
      </w:pPr>
      <w:r w:rsidRPr="002836A0">
        <w:t>echo “</w:t>
      </w:r>
      <w:proofErr w:type="gramStart"/>
      <w:r w:rsidRPr="002836A0">
        <w:t>console.log(</w:t>
      </w:r>
      <w:proofErr w:type="gramEnd"/>
      <w:r w:rsidRPr="002836A0">
        <w:t>\”this is v0.2\”);”</w:t>
      </w:r>
      <w:r>
        <w:t xml:space="preserve"> &gt;&gt; index.js</w:t>
      </w:r>
    </w:p>
    <w:p w:rsidR="002836A0" w:rsidRDefault="002836A0" w:rsidP="002836A0">
      <w:pPr>
        <w:rPr>
          <w:lang w:val="pt-BR"/>
        </w:rPr>
      </w:pPr>
      <w:r>
        <w:tab/>
      </w:r>
      <w:r w:rsidRPr="002836A0">
        <w:rPr>
          <w:lang w:val="pt-BR"/>
        </w:rPr>
        <w:t>Construindo uma nova imagem com o c</w:t>
      </w:r>
      <w:r>
        <w:rPr>
          <w:lang w:val="pt-BR"/>
        </w:rPr>
        <w:t xml:space="preserve">ódigo atualizado: </w:t>
      </w:r>
    </w:p>
    <w:p w:rsidR="002836A0" w:rsidRDefault="002836A0" w:rsidP="002836A0">
      <w:pPr>
        <w:pStyle w:val="Code"/>
      </w:pPr>
      <w:proofErr w:type="spellStart"/>
      <w:proofErr w:type="gramStart"/>
      <w:r w:rsidRPr="002836A0">
        <w:t>docker</w:t>
      </w:r>
      <w:proofErr w:type="spellEnd"/>
      <w:proofErr w:type="gramEnd"/>
      <w:r w:rsidRPr="002836A0">
        <w:t xml:space="preserve"> image build –t hello:v0.2</w:t>
      </w:r>
      <w:r>
        <w:t xml:space="preserve"> .</w:t>
      </w:r>
    </w:p>
    <w:p w:rsidR="002836A0" w:rsidRDefault="002836A0" w:rsidP="002836A0">
      <w:pPr>
        <w:rPr>
          <w:lang w:val="pt-BR"/>
        </w:rPr>
      </w:pPr>
      <w:r>
        <w:tab/>
      </w:r>
      <w:r w:rsidRPr="002836A0">
        <w:rPr>
          <w:lang w:val="pt-BR"/>
        </w:rPr>
        <w:t>A mensagem de saída exibe a palavra “</w:t>
      </w:r>
      <w:r>
        <w:rPr>
          <w:lang w:val="pt-BR"/>
        </w:rPr>
        <w:t>Using cache</w:t>
      </w:r>
      <w:r w:rsidRPr="002836A0">
        <w:rPr>
          <w:lang w:val="pt-BR"/>
        </w:rPr>
        <w:t>”</w:t>
      </w:r>
      <w:r w:rsidR="00255527">
        <w:rPr>
          <w:lang w:val="pt-BR"/>
        </w:rPr>
        <w:t xml:space="preserve"> em alguns pontos</w:t>
      </w:r>
      <w:r w:rsidRPr="002836A0">
        <w:rPr>
          <w:lang w:val="pt-BR"/>
        </w:rPr>
        <w:t xml:space="preserve">, pois o </w:t>
      </w:r>
      <w:r w:rsidR="00255527">
        <w:rPr>
          <w:lang w:val="pt-BR"/>
        </w:rPr>
        <w:t>D</w:t>
      </w:r>
      <w:r w:rsidRPr="002836A0">
        <w:rPr>
          <w:lang w:val="pt-BR"/>
        </w:rPr>
        <w:t xml:space="preserve">ocker </w:t>
      </w:r>
      <w:r>
        <w:rPr>
          <w:lang w:val="pt-BR"/>
        </w:rPr>
        <w:t>reconhece que já construiu algumas d</w:t>
      </w:r>
      <w:r w:rsidR="00255527">
        <w:rPr>
          <w:lang w:val="pt-BR"/>
        </w:rPr>
        <w:t>ess</w:t>
      </w:r>
      <w:r>
        <w:rPr>
          <w:lang w:val="pt-BR"/>
        </w:rPr>
        <w:t xml:space="preserve">as layers anteriormente. Como não houve mudança nelas, o Docker </w:t>
      </w:r>
      <w:r w:rsidR="006F6EFD">
        <w:rPr>
          <w:lang w:val="pt-BR"/>
        </w:rPr>
        <w:t>usa</w:t>
      </w:r>
      <w:r>
        <w:rPr>
          <w:lang w:val="pt-BR"/>
        </w:rPr>
        <w:t xml:space="preserve"> a versão que </w:t>
      </w:r>
      <w:r w:rsidR="00255527">
        <w:rPr>
          <w:lang w:val="pt-BR"/>
        </w:rPr>
        <w:t xml:space="preserve">já </w:t>
      </w:r>
      <w:r>
        <w:rPr>
          <w:lang w:val="pt-BR"/>
        </w:rPr>
        <w:t>está no cache.</w:t>
      </w:r>
      <w:r w:rsidRPr="002836A0">
        <w:rPr>
          <w:lang w:val="pt-BR"/>
        </w:rPr>
        <w:t xml:space="preserve"> </w:t>
      </w:r>
    </w:p>
    <w:p w:rsidR="004F2BE1" w:rsidRDefault="004F2BE1" w:rsidP="004F2BE1">
      <w:pPr>
        <w:pStyle w:val="Heading3"/>
        <w:rPr>
          <w:lang w:val="pt-BR"/>
        </w:rPr>
      </w:pPr>
      <w:r>
        <w:rPr>
          <w:lang w:val="pt-BR"/>
        </w:rPr>
        <w:t>Volume</w:t>
      </w:r>
    </w:p>
    <w:p w:rsidR="004F2BE1" w:rsidRDefault="004F2BE1" w:rsidP="002836A0">
      <w:pPr>
        <w:rPr>
          <w:lang w:val="pt-BR"/>
        </w:rPr>
      </w:pPr>
      <w:r>
        <w:rPr>
          <w:lang w:val="pt-BR"/>
        </w:rPr>
        <w:tab/>
        <w:t>Um layer especial que permite a pesistência de dados. Permite os dados seram compartilhados entre os containers.</w:t>
      </w:r>
    </w:p>
    <w:p w:rsidR="00474E76" w:rsidRDefault="00BB606A" w:rsidP="00BB606A">
      <w:pPr>
        <w:pStyle w:val="Heading2"/>
        <w:rPr>
          <w:lang w:val="pt-BR"/>
        </w:rPr>
      </w:pPr>
      <w:r>
        <w:rPr>
          <w:lang w:val="pt-BR"/>
        </w:rPr>
        <w:t>Inspecionando image</w:t>
      </w:r>
    </w:p>
    <w:p w:rsidR="00BB606A" w:rsidRDefault="00672D78" w:rsidP="00BB606A">
      <w:pPr>
        <w:rPr>
          <w:lang w:val="pt-BR"/>
        </w:rPr>
      </w:pPr>
      <w:r>
        <w:rPr>
          <w:lang w:val="pt-BR"/>
        </w:rPr>
        <w:tab/>
        <w:t>Retorna detalhes da image: comandos que executa,</w:t>
      </w:r>
      <w:r w:rsidR="00D615FF">
        <w:rPr>
          <w:lang w:val="pt-BR"/>
        </w:rPr>
        <w:t xml:space="preserve"> qual</w:t>
      </w:r>
      <w:r>
        <w:rPr>
          <w:lang w:val="pt-BR"/>
        </w:rPr>
        <w:t xml:space="preserve"> o OS, quais layers é composta ...</w:t>
      </w:r>
    </w:p>
    <w:p w:rsidR="00672D78" w:rsidRPr="00194055" w:rsidRDefault="00672D78" w:rsidP="00672D78">
      <w:pPr>
        <w:pStyle w:val="Code"/>
      </w:pPr>
      <w:proofErr w:type="spellStart"/>
      <w:proofErr w:type="gramStart"/>
      <w:r w:rsidRPr="00194055">
        <w:t>docker</w:t>
      </w:r>
      <w:proofErr w:type="spellEnd"/>
      <w:proofErr w:type="gramEnd"/>
      <w:r w:rsidRPr="00194055">
        <w:t xml:space="preserve"> image inspect </w:t>
      </w:r>
      <w:r w:rsidRPr="00194055">
        <w:rPr>
          <w:i/>
        </w:rPr>
        <w:t>&lt;image-name&gt;</w:t>
      </w:r>
    </w:p>
    <w:p w:rsidR="00194055" w:rsidRPr="00194055" w:rsidRDefault="00194055" w:rsidP="002836A0">
      <w:r>
        <w:tab/>
      </w:r>
      <w:r w:rsidRPr="00194055">
        <w:rPr>
          <w:lang w:val="pt-BR"/>
        </w:rPr>
        <w:t>Como o retorno é um JSON, é possível filtrar as informações</w:t>
      </w:r>
      <w:r>
        <w:rPr>
          <w:lang w:val="pt-BR"/>
        </w:rPr>
        <w:t xml:space="preserve">. </w:t>
      </w:r>
      <w:proofErr w:type="spellStart"/>
      <w:r w:rsidRPr="00194055">
        <w:t>Exemplo</w:t>
      </w:r>
      <w:proofErr w:type="spellEnd"/>
      <w:r w:rsidRPr="00194055">
        <w:t>: layers da image.</w:t>
      </w:r>
    </w:p>
    <w:p w:rsidR="00194055" w:rsidRDefault="00194055" w:rsidP="00194055">
      <w:pPr>
        <w:pStyle w:val="Code"/>
        <w:rPr>
          <w:i/>
        </w:rPr>
      </w:pPr>
      <w:proofErr w:type="spellStart"/>
      <w:proofErr w:type="gramStart"/>
      <w:r w:rsidRPr="00194055">
        <w:t>docker</w:t>
      </w:r>
      <w:proofErr w:type="spellEnd"/>
      <w:proofErr w:type="gramEnd"/>
      <w:r w:rsidRPr="00194055">
        <w:t xml:space="preserve"> image inspect --format “{{ </w:t>
      </w:r>
      <w:proofErr w:type="spellStart"/>
      <w:r w:rsidRPr="00194055">
        <w:t>json</w:t>
      </w:r>
      <w:proofErr w:type="spellEnd"/>
      <w:r w:rsidRPr="00194055">
        <w:t xml:space="preserve"> .</w:t>
      </w:r>
      <w:proofErr w:type="spellStart"/>
      <w:r w:rsidRPr="00194055">
        <w:t>RootFS.Layers</w:t>
      </w:r>
      <w:proofErr w:type="spellEnd"/>
      <w:r w:rsidRPr="00194055">
        <w:t xml:space="preserve"> }}” </w:t>
      </w:r>
      <w:r w:rsidRPr="00194055">
        <w:rPr>
          <w:i/>
        </w:rPr>
        <w:t>&lt;</w:t>
      </w:r>
      <w:r>
        <w:rPr>
          <w:i/>
        </w:rPr>
        <w:t>image-id</w:t>
      </w:r>
      <w:r w:rsidRPr="00194055">
        <w:rPr>
          <w:i/>
        </w:rPr>
        <w:t>&gt;</w:t>
      </w:r>
    </w:p>
    <w:p w:rsidR="00194055" w:rsidRDefault="00194055" w:rsidP="00194055">
      <w:pPr>
        <w:rPr>
          <w:lang w:val="pt-BR"/>
        </w:rPr>
      </w:pPr>
      <w:r>
        <w:tab/>
      </w:r>
      <w:r w:rsidRPr="00194055">
        <w:rPr>
          <w:lang w:val="pt-BR"/>
        </w:rPr>
        <w:t>A image criada (hello),</w:t>
      </w:r>
      <w:r>
        <w:rPr>
          <w:lang w:val="pt-BR"/>
        </w:rPr>
        <w:t xml:space="preserve"> deve possuir 3 layers: </w:t>
      </w:r>
    </w:p>
    <w:p w:rsidR="00194055" w:rsidRDefault="00194055" w:rsidP="00194055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Alpine: OS base (comando FROM)</w:t>
      </w:r>
    </w:p>
    <w:p w:rsidR="00194055" w:rsidRDefault="00194055" w:rsidP="00194055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Comando RUN</w:t>
      </w:r>
    </w:p>
    <w:p w:rsidR="00194055" w:rsidRDefault="00194055" w:rsidP="00194055">
      <w:pPr>
        <w:pStyle w:val="ListParagraph"/>
        <w:numPr>
          <w:ilvl w:val="0"/>
          <w:numId w:val="35"/>
        </w:numPr>
        <w:rPr>
          <w:lang w:val="pt-BR"/>
        </w:rPr>
      </w:pPr>
      <w:r>
        <w:rPr>
          <w:lang w:val="pt-BR"/>
        </w:rPr>
        <w:t>Comando COPY</w:t>
      </w:r>
    </w:p>
    <w:p w:rsidR="00194055" w:rsidRDefault="00194055" w:rsidP="00194055">
      <w:pPr>
        <w:ind w:firstLine="708"/>
        <w:rPr>
          <w:lang w:val="pt-BR"/>
        </w:rPr>
      </w:pPr>
      <w:r>
        <w:rPr>
          <w:lang w:val="pt-BR"/>
        </w:rPr>
        <w:t xml:space="preserve">Cada layer reprenta um comando no Dockerfile. Com excessão da última, cada layer existente na image é </w:t>
      </w:r>
      <w:r w:rsidRPr="00194055">
        <w:rPr>
          <w:i/>
          <w:lang w:val="pt-BR"/>
        </w:rPr>
        <w:t>read-only</w:t>
      </w:r>
      <w:r>
        <w:rPr>
          <w:lang w:val="pt-BR"/>
        </w:rPr>
        <w:t>.</w:t>
      </w:r>
    </w:p>
    <w:p w:rsidR="00194055" w:rsidRDefault="004F2BE1" w:rsidP="004F2BE1">
      <w:pPr>
        <w:pStyle w:val="Heading1"/>
        <w:rPr>
          <w:lang w:val="pt-BR"/>
        </w:rPr>
      </w:pPr>
      <w:r w:rsidRPr="004F2BE1">
        <w:rPr>
          <w:lang w:val="pt-BR"/>
        </w:rPr>
        <w:t>Swarm Mode Introduction</w:t>
      </w:r>
    </w:p>
    <w:p w:rsidR="004F2BE1" w:rsidRDefault="004F2BE1" w:rsidP="004F2BE1">
      <w:pPr>
        <w:rPr>
          <w:lang w:val="pt-BR"/>
        </w:rPr>
      </w:pPr>
      <w:r>
        <w:rPr>
          <w:lang w:val="pt-BR"/>
        </w:rPr>
        <w:tab/>
        <w:t>Introdução ao Swarm.</w:t>
      </w:r>
    </w:p>
    <w:p w:rsidR="008E50F4" w:rsidRDefault="008E50F4" w:rsidP="004F2BE1">
      <w:pPr>
        <w:rPr>
          <w:lang w:val="pt-BR"/>
        </w:rPr>
      </w:pPr>
      <w:r>
        <w:rPr>
          <w:lang w:val="pt-BR"/>
        </w:rPr>
        <w:tab/>
        <w:t>O Docker possui duas ferramentas para gerenciar vários containers numa rede: Docker Compose e Docker Swarm Mode.</w:t>
      </w:r>
    </w:p>
    <w:p w:rsidR="008E50F4" w:rsidRDefault="008E50F4" w:rsidP="008E50F4">
      <w:pPr>
        <w:pStyle w:val="ListParagraph"/>
        <w:numPr>
          <w:ilvl w:val="0"/>
          <w:numId w:val="36"/>
        </w:numPr>
        <w:rPr>
          <w:lang w:val="pt-BR"/>
        </w:rPr>
      </w:pPr>
      <w:r>
        <w:rPr>
          <w:lang w:val="pt-BR"/>
        </w:rPr>
        <w:t xml:space="preserve">Compose: </w:t>
      </w:r>
      <w:r w:rsidR="005C7AB3">
        <w:rPr>
          <w:lang w:val="pt-BR"/>
        </w:rPr>
        <w:t xml:space="preserve">controla mútiplos containers </w:t>
      </w:r>
      <w:r w:rsidR="005C7AB3" w:rsidRPr="005C7AB3">
        <w:rPr>
          <w:u w:val="single"/>
          <w:lang w:val="pt-BR"/>
        </w:rPr>
        <w:t>num único sistema</w:t>
      </w:r>
      <w:r w:rsidR="005C7AB3">
        <w:rPr>
          <w:lang w:val="pt-BR"/>
        </w:rPr>
        <w:t xml:space="preserve">. Existe um arquivo de texto que descreve qual image utilizar, quantas instâncias, as conexões na rede. </w:t>
      </w:r>
    </w:p>
    <w:p w:rsidR="008E50F4" w:rsidRDefault="008E50F4" w:rsidP="008E50F4">
      <w:pPr>
        <w:pStyle w:val="ListParagraph"/>
        <w:numPr>
          <w:ilvl w:val="0"/>
          <w:numId w:val="36"/>
        </w:numPr>
        <w:rPr>
          <w:lang w:val="pt-BR"/>
        </w:rPr>
      </w:pPr>
      <w:r>
        <w:rPr>
          <w:lang w:val="pt-BR"/>
        </w:rPr>
        <w:lastRenderedPageBreak/>
        <w:t>Swarm Mode:</w:t>
      </w:r>
      <w:r w:rsidR="008B07A8">
        <w:rPr>
          <w:lang w:val="pt-BR"/>
        </w:rPr>
        <w:t xml:space="preserve"> </w:t>
      </w:r>
      <w:r w:rsidR="005C7AB3">
        <w:rPr>
          <w:lang w:val="pt-BR"/>
        </w:rPr>
        <w:t>indica ao Docker que existem vários engines do Docker e que quer coordenar todas as operações que ocorrem entre eles. Possui as funções do Compose, mais função de definir e manter uma alta disponibilidade, escalonamente, balanceamento de carga...</w:t>
      </w:r>
    </w:p>
    <w:p w:rsidR="005C7AB3" w:rsidRDefault="005C7AB3" w:rsidP="005C7AB3">
      <w:pPr>
        <w:pStyle w:val="Heading2"/>
        <w:rPr>
          <w:lang w:val="pt-BR"/>
        </w:rPr>
      </w:pPr>
      <w:r>
        <w:rPr>
          <w:lang w:val="pt-BR"/>
        </w:rPr>
        <w:t>Iniciando o Swarm</w:t>
      </w:r>
    </w:p>
    <w:p w:rsidR="005C7AB3" w:rsidRDefault="004B4C60" w:rsidP="005C7AB3">
      <w:pPr>
        <w:rPr>
          <w:lang w:val="pt-BR"/>
        </w:rPr>
      </w:pPr>
      <w:r>
        <w:rPr>
          <w:lang w:val="pt-BR"/>
        </w:rPr>
        <w:tab/>
        <w:t xml:space="preserve">Swarms em produção devem possuir no mínimo 3 nós (nodes) managers, para garantir um cluster com alta disponibilidade. </w:t>
      </w:r>
    </w:p>
    <w:p w:rsidR="004B4C60" w:rsidRDefault="004B4C60" w:rsidP="005C7AB3">
      <w:pPr>
        <w:rPr>
          <w:lang w:val="pt-BR"/>
        </w:rPr>
      </w:pPr>
      <w:r>
        <w:rPr>
          <w:lang w:val="pt-BR"/>
        </w:rPr>
        <w:tab/>
        <w:t xml:space="preserve">Um node manager pode executar as mesmas tarefas de um worker, no entanto não é recomendado. </w:t>
      </w:r>
    </w:p>
    <w:p w:rsidR="004B4C60" w:rsidRDefault="004B4C60" w:rsidP="005C7AB3">
      <w:pPr>
        <w:rPr>
          <w:lang w:val="pt-BR"/>
        </w:rPr>
      </w:pPr>
      <w:r>
        <w:rPr>
          <w:lang w:val="pt-BR"/>
        </w:rPr>
        <w:tab/>
        <w:t>Para iniciar o modo Docker Swarm deve ser utilizado o seguinte código:</w:t>
      </w:r>
    </w:p>
    <w:p w:rsidR="004B4C60" w:rsidRPr="004B4C60" w:rsidRDefault="004B4C60" w:rsidP="004B4C60">
      <w:pPr>
        <w:pStyle w:val="Code"/>
      </w:pPr>
      <w:proofErr w:type="spellStart"/>
      <w:proofErr w:type="gramStart"/>
      <w:r w:rsidRPr="004B4C60">
        <w:t>docker</w:t>
      </w:r>
      <w:proofErr w:type="spellEnd"/>
      <w:proofErr w:type="gramEnd"/>
      <w:r w:rsidRPr="004B4C60">
        <w:t xml:space="preserve"> swarm </w:t>
      </w:r>
      <w:proofErr w:type="spellStart"/>
      <w:r w:rsidRPr="004B4C60">
        <w:t>init</w:t>
      </w:r>
      <w:proofErr w:type="spellEnd"/>
      <w:r w:rsidRPr="004B4C60">
        <w:t xml:space="preserve"> --advertise-</w:t>
      </w:r>
      <w:proofErr w:type="spellStart"/>
      <w:r w:rsidRPr="004B4C60">
        <w:t>addr</w:t>
      </w:r>
      <w:proofErr w:type="spellEnd"/>
      <w:r w:rsidRPr="004B4C60">
        <w:t xml:space="preserve"> $</w:t>
      </w:r>
      <w:r>
        <w:t>(hostname -</w:t>
      </w:r>
      <w:proofErr w:type="spellStart"/>
      <w:r>
        <w:t>i</w:t>
      </w:r>
      <w:proofErr w:type="spellEnd"/>
      <w:r>
        <w:t>)</w:t>
      </w:r>
    </w:p>
    <w:p w:rsidR="00C14364" w:rsidRDefault="00C14364" w:rsidP="004F2BE1">
      <w:pPr>
        <w:rPr>
          <w:lang w:val="pt-BR"/>
        </w:rPr>
      </w:pPr>
      <w:r>
        <w:tab/>
      </w:r>
      <w:r w:rsidRPr="00C14364">
        <w:rPr>
          <w:lang w:val="pt-BR"/>
        </w:rPr>
        <w:t>Ao executar o código, ele cri</w:t>
      </w:r>
      <w:r>
        <w:rPr>
          <w:lang w:val="pt-BR"/>
        </w:rPr>
        <w:t>ará o primeir</w:t>
      </w:r>
      <w:r w:rsidR="006A3C22">
        <w:rPr>
          <w:lang w:val="pt-BR"/>
        </w:rPr>
        <w:t>o</w:t>
      </w:r>
      <w:r>
        <w:rPr>
          <w:lang w:val="pt-BR"/>
        </w:rPr>
        <w:t xml:space="preserve"> swarm manager e ficará escutando o ip retornado pelo comando (hostname -i).</w:t>
      </w:r>
    </w:p>
    <w:p w:rsidR="00C14364" w:rsidRPr="00F1059E" w:rsidRDefault="00C14364" w:rsidP="004F2BE1">
      <w:r>
        <w:rPr>
          <w:lang w:val="pt-BR"/>
        </w:rPr>
        <w:tab/>
      </w:r>
      <w:proofErr w:type="spellStart"/>
      <w:r w:rsidRPr="00F1059E">
        <w:t>Adicionando</w:t>
      </w:r>
      <w:proofErr w:type="spellEnd"/>
      <w:r w:rsidRPr="00F1059E">
        <w:t xml:space="preserve"> workers </w:t>
      </w:r>
      <w:proofErr w:type="spellStart"/>
      <w:r w:rsidRPr="00F1059E">
        <w:t>ao</w:t>
      </w:r>
      <w:proofErr w:type="spellEnd"/>
      <w:r w:rsidRPr="00F1059E">
        <w:t xml:space="preserve"> Swarm:</w:t>
      </w:r>
    </w:p>
    <w:p w:rsidR="00C14364" w:rsidRPr="00C14364" w:rsidRDefault="00C14364" w:rsidP="00C14364">
      <w:pPr>
        <w:pStyle w:val="Code"/>
        <w:jc w:val="left"/>
      </w:pPr>
      <w:proofErr w:type="spellStart"/>
      <w:proofErr w:type="gramStart"/>
      <w:r w:rsidRPr="00C14364">
        <w:t>docker</w:t>
      </w:r>
      <w:proofErr w:type="spellEnd"/>
      <w:proofErr w:type="gramEnd"/>
      <w:r w:rsidRPr="00C14364">
        <w:t xml:space="preserve"> swarm join --token SWMTKN-1-</w:t>
      </w:r>
      <w:r w:rsidRPr="00C14364">
        <w:rPr>
          <w:i/>
        </w:rPr>
        <w:t>&lt;token&gt;</w:t>
      </w:r>
      <w:r w:rsidRPr="00C14364">
        <w:t xml:space="preserve"> </w:t>
      </w:r>
      <w:r w:rsidRPr="00C14364">
        <w:rPr>
          <w:i/>
        </w:rPr>
        <w:t>&lt;</w:t>
      </w:r>
      <w:proofErr w:type="spellStart"/>
      <w:r w:rsidRPr="00C14364">
        <w:rPr>
          <w:i/>
        </w:rPr>
        <w:t>ip:port</w:t>
      </w:r>
      <w:proofErr w:type="spellEnd"/>
      <w:r w:rsidRPr="00C14364">
        <w:rPr>
          <w:i/>
        </w:rPr>
        <w:t>&gt;</w:t>
      </w:r>
    </w:p>
    <w:p w:rsidR="008E50F4" w:rsidRDefault="00C14364" w:rsidP="004F2BE1">
      <w:pPr>
        <w:rPr>
          <w:lang w:val="pt-BR"/>
        </w:rPr>
      </w:pPr>
      <w:r>
        <w:tab/>
      </w:r>
      <w:r w:rsidRPr="00C14364">
        <w:rPr>
          <w:lang w:val="pt-BR"/>
        </w:rPr>
        <w:t>O</w:t>
      </w:r>
      <w:r>
        <w:rPr>
          <w:lang w:val="pt-BR"/>
        </w:rPr>
        <w:t xml:space="preserve"> comando para criar um worker, as informações com o</w:t>
      </w:r>
      <w:r w:rsidRPr="00C14364">
        <w:rPr>
          <w:lang w:val="pt-BR"/>
        </w:rPr>
        <w:t xml:space="preserve"> token e o ip s</w:t>
      </w:r>
      <w:r>
        <w:rPr>
          <w:lang w:val="pt-BR"/>
        </w:rPr>
        <w:t>ão retornados na mensagem quando é criado o swarm.</w:t>
      </w:r>
    </w:p>
    <w:p w:rsidR="00E3736B" w:rsidRDefault="00E3736B" w:rsidP="00E3736B">
      <w:pPr>
        <w:pStyle w:val="Heading2"/>
        <w:rPr>
          <w:lang w:val="pt-BR"/>
        </w:rPr>
      </w:pPr>
      <w:r>
        <w:rPr>
          <w:lang w:val="pt-BR"/>
        </w:rPr>
        <w:t>Listando os membros do swarm</w:t>
      </w:r>
    </w:p>
    <w:p w:rsidR="00E3736B" w:rsidRDefault="00E3736B" w:rsidP="00E3736B">
      <w:pPr>
        <w:rPr>
          <w:lang w:val="pt-BR"/>
        </w:rPr>
      </w:pPr>
      <w:r>
        <w:rPr>
          <w:lang w:val="pt-BR"/>
        </w:rPr>
        <w:tab/>
        <w:t xml:space="preserve">A listagem dos nodes deve ser feita num node manager: </w:t>
      </w:r>
    </w:p>
    <w:p w:rsidR="00E3736B" w:rsidRDefault="00E3736B" w:rsidP="00E3736B">
      <w:pPr>
        <w:pStyle w:val="Code"/>
        <w:jc w:val="left"/>
        <w:rPr>
          <w:lang w:val="pt-BR"/>
        </w:rPr>
      </w:pPr>
      <w:r>
        <w:rPr>
          <w:lang w:val="pt-BR"/>
        </w:rPr>
        <w:t>docker node ls</w:t>
      </w:r>
    </w:p>
    <w:p w:rsidR="00E3736B" w:rsidRDefault="00E3736B" w:rsidP="00E3736B">
      <w:pPr>
        <w:rPr>
          <w:lang w:val="pt-BR"/>
        </w:rPr>
      </w:pPr>
      <w:r>
        <w:rPr>
          <w:lang w:val="pt-BR"/>
        </w:rPr>
        <w:tab/>
        <w:t>O node com manager-stat Líder (Leader) , é o controle principal que gerencia todos os nodes managers. Quando um Leader node cair, os outros node managers elegerão um novo Leader.</w:t>
      </w:r>
    </w:p>
    <w:p w:rsidR="00E3736B" w:rsidRDefault="00E3736B" w:rsidP="00E3736B">
      <w:pPr>
        <w:rPr>
          <w:lang w:val="pt-BR"/>
        </w:rPr>
      </w:pPr>
      <w:r>
        <w:rPr>
          <w:lang w:val="pt-BR"/>
        </w:rPr>
        <w:tab/>
        <w:t>Um manager pode ser um worker também.</w:t>
      </w:r>
    </w:p>
    <w:p w:rsidR="00E3736B" w:rsidRDefault="00E3736B" w:rsidP="00E3736B">
      <w:pPr>
        <w:rPr>
          <w:lang w:val="pt-BR"/>
        </w:rPr>
      </w:pPr>
      <w:r>
        <w:rPr>
          <w:lang w:val="pt-BR"/>
        </w:rPr>
        <w:tab/>
        <w:t>Um worker não pode ser um node manager, a não ser que seja explicitamente promovido.</w:t>
      </w:r>
    </w:p>
    <w:p w:rsidR="00E3736B" w:rsidRDefault="00E3736B" w:rsidP="00E3736B">
      <w:pPr>
        <w:pStyle w:val="Heading2"/>
        <w:rPr>
          <w:lang w:val="pt-BR"/>
        </w:rPr>
      </w:pPr>
      <w:r>
        <w:rPr>
          <w:lang w:val="pt-BR"/>
        </w:rPr>
        <w:t>Aplicação de Exemplo</w:t>
      </w:r>
    </w:p>
    <w:p w:rsidR="007A25AB" w:rsidRDefault="00E3736B" w:rsidP="00E3736B">
      <w:pPr>
        <w:rPr>
          <w:lang w:val="pt-BR"/>
        </w:rPr>
      </w:pPr>
      <w:r>
        <w:rPr>
          <w:lang w:val="pt-BR"/>
        </w:rPr>
        <w:tab/>
        <w:t>A aplicação de exemplo é um votador entre gatos e c</w:t>
      </w:r>
      <w:r w:rsidR="007A25AB">
        <w:rPr>
          <w:lang w:val="pt-BR"/>
        </w:rPr>
        <w:t>achorros.</w:t>
      </w:r>
    </w:p>
    <w:p w:rsidR="007A25AB" w:rsidRDefault="007A25AB" w:rsidP="007A25AB">
      <w:pPr>
        <w:pStyle w:val="Heading3"/>
        <w:rPr>
          <w:lang w:val="pt-BR"/>
        </w:rPr>
      </w:pPr>
      <w:r>
        <w:rPr>
          <w:lang w:val="pt-BR"/>
        </w:rPr>
        <w:t>Clonando o repositório</w:t>
      </w:r>
    </w:p>
    <w:p w:rsidR="007A25AB" w:rsidRDefault="007A25AB" w:rsidP="007A25AB">
      <w:pPr>
        <w:rPr>
          <w:lang w:val="pt-BR"/>
        </w:rPr>
      </w:pPr>
      <w:r>
        <w:rPr>
          <w:lang w:val="pt-BR"/>
        </w:rPr>
        <w:tab/>
        <w:t xml:space="preserve">O repositório deve ser clonado no terminal do node manager: </w:t>
      </w:r>
    </w:p>
    <w:p w:rsidR="007A25AB" w:rsidRPr="007A25AB" w:rsidRDefault="007A25AB" w:rsidP="007A25AB">
      <w:pPr>
        <w:pStyle w:val="Code"/>
      </w:pPr>
      <w:proofErr w:type="spellStart"/>
      <w:proofErr w:type="gramStart"/>
      <w:r w:rsidRPr="007A25AB">
        <w:t>git</w:t>
      </w:r>
      <w:proofErr w:type="spellEnd"/>
      <w:proofErr w:type="gramEnd"/>
      <w:r w:rsidRPr="007A25AB">
        <w:t xml:space="preserve"> clone https://github.com/docker/example-voting-app</w:t>
      </w:r>
    </w:p>
    <w:p w:rsidR="007A25AB" w:rsidRPr="005E5362" w:rsidRDefault="007A25AB" w:rsidP="007A25AB">
      <w:pPr>
        <w:pStyle w:val="Code"/>
      </w:pPr>
      <w:proofErr w:type="gramStart"/>
      <w:r w:rsidRPr="005E5362">
        <w:t>cd</w:t>
      </w:r>
      <w:proofErr w:type="gramEnd"/>
      <w:r w:rsidRPr="005E5362">
        <w:t xml:space="preserve"> example-voting-app</w:t>
      </w:r>
    </w:p>
    <w:p w:rsidR="007A25AB" w:rsidRPr="005E5362" w:rsidRDefault="009D72BF" w:rsidP="009D72BF">
      <w:pPr>
        <w:pStyle w:val="Heading3"/>
      </w:pPr>
      <w:r w:rsidRPr="005E5362">
        <w:t>Deploy do stack</w:t>
      </w:r>
    </w:p>
    <w:p w:rsidR="009D72BF" w:rsidRPr="009D72BF" w:rsidRDefault="009D72BF" w:rsidP="009D72BF">
      <w:pPr>
        <w:rPr>
          <w:lang w:val="pt-BR"/>
        </w:rPr>
      </w:pPr>
      <w:r w:rsidRPr="005E5362">
        <w:tab/>
      </w:r>
      <w:r>
        <w:rPr>
          <w:lang w:val="pt-BR"/>
        </w:rPr>
        <w:t>Um stack é um grupos de serviços que fazem o deploy em conjunto.</w:t>
      </w:r>
    </w:p>
    <w:sectPr w:rsidR="009D72BF" w:rsidRPr="009D72BF" w:rsidSect="00855982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7714" w:rsidRDefault="00927714" w:rsidP="00855982">
      <w:pPr>
        <w:spacing w:after="0" w:line="240" w:lineRule="auto"/>
      </w:pPr>
      <w:r>
        <w:separator/>
      </w:r>
    </w:p>
  </w:endnote>
  <w:endnote w:type="continuationSeparator" w:id="0">
    <w:p w:rsidR="00927714" w:rsidRDefault="00927714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1059E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7714" w:rsidRDefault="00927714" w:rsidP="00855982">
      <w:pPr>
        <w:spacing w:after="0" w:line="240" w:lineRule="auto"/>
      </w:pPr>
      <w:r>
        <w:separator/>
      </w:r>
    </w:p>
  </w:footnote>
  <w:footnote w:type="continuationSeparator" w:id="0">
    <w:p w:rsidR="00927714" w:rsidRDefault="00927714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DE5956"/>
    <w:multiLevelType w:val="hybridMultilevel"/>
    <w:tmpl w:val="F5848D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ADB35B5"/>
    <w:multiLevelType w:val="hybridMultilevel"/>
    <w:tmpl w:val="61707E8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15731755"/>
    <w:multiLevelType w:val="hybridMultilevel"/>
    <w:tmpl w:val="AAA29834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2477166"/>
    <w:multiLevelType w:val="hybridMultilevel"/>
    <w:tmpl w:val="62F261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1BC5993"/>
    <w:multiLevelType w:val="hybridMultilevel"/>
    <w:tmpl w:val="5AC4A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FD205A"/>
    <w:multiLevelType w:val="hybridMultilevel"/>
    <w:tmpl w:val="9A1E07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2A1F6D"/>
    <w:multiLevelType w:val="hybridMultilevel"/>
    <w:tmpl w:val="A9D024B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6"/>
  </w:num>
  <w:num w:numId="4">
    <w:abstractNumId w:val="16"/>
  </w:num>
  <w:num w:numId="5">
    <w:abstractNumId w:val="16"/>
  </w:num>
  <w:num w:numId="6">
    <w:abstractNumId w:val="16"/>
  </w:num>
  <w:num w:numId="7">
    <w:abstractNumId w:val="16"/>
  </w:num>
  <w:num w:numId="8">
    <w:abstractNumId w:val="16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1"/>
  </w:num>
  <w:num w:numId="14">
    <w:abstractNumId w:val="21"/>
  </w:num>
  <w:num w:numId="15">
    <w:abstractNumId w:val="12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5"/>
  </w:num>
  <w:num w:numId="28">
    <w:abstractNumId w:val="17"/>
  </w:num>
  <w:num w:numId="29">
    <w:abstractNumId w:val="19"/>
  </w:num>
  <w:num w:numId="30">
    <w:abstractNumId w:val="13"/>
  </w:num>
  <w:num w:numId="31">
    <w:abstractNumId w:val="24"/>
  </w:num>
  <w:num w:numId="32">
    <w:abstractNumId w:val="18"/>
  </w:num>
  <w:num w:numId="33">
    <w:abstractNumId w:val="10"/>
  </w:num>
  <w:num w:numId="34">
    <w:abstractNumId w:val="22"/>
  </w:num>
  <w:num w:numId="35">
    <w:abstractNumId w:val="20"/>
  </w:num>
  <w:num w:numId="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F00"/>
    <w:rsid w:val="0002059E"/>
    <w:rsid w:val="000342C7"/>
    <w:rsid w:val="00061DDE"/>
    <w:rsid w:val="00070CAB"/>
    <w:rsid w:val="00087677"/>
    <w:rsid w:val="000A3CB5"/>
    <w:rsid w:val="000B0F00"/>
    <w:rsid w:val="00147DB7"/>
    <w:rsid w:val="00194055"/>
    <w:rsid w:val="001B2821"/>
    <w:rsid w:val="001D4362"/>
    <w:rsid w:val="00255527"/>
    <w:rsid w:val="0027057D"/>
    <w:rsid w:val="002836A0"/>
    <w:rsid w:val="00297B37"/>
    <w:rsid w:val="002D1AB0"/>
    <w:rsid w:val="002D4466"/>
    <w:rsid w:val="003626A7"/>
    <w:rsid w:val="003E6985"/>
    <w:rsid w:val="003F0FF7"/>
    <w:rsid w:val="003F5B52"/>
    <w:rsid w:val="00417107"/>
    <w:rsid w:val="00455BCC"/>
    <w:rsid w:val="00474E76"/>
    <w:rsid w:val="00480D22"/>
    <w:rsid w:val="004B4C60"/>
    <w:rsid w:val="004F2BE1"/>
    <w:rsid w:val="005273E3"/>
    <w:rsid w:val="005C7AB3"/>
    <w:rsid w:val="005E5362"/>
    <w:rsid w:val="00672D78"/>
    <w:rsid w:val="00692378"/>
    <w:rsid w:val="006A3C22"/>
    <w:rsid w:val="006B3820"/>
    <w:rsid w:val="006E23E5"/>
    <w:rsid w:val="006E52BF"/>
    <w:rsid w:val="006F6EFD"/>
    <w:rsid w:val="007833A7"/>
    <w:rsid w:val="007A25AB"/>
    <w:rsid w:val="007B1806"/>
    <w:rsid w:val="007B7D7F"/>
    <w:rsid w:val="008419B3"/>
    <w:rsid w:val="00855982"/>
    <w:rsid w:val="008B07A8"/>
    <w:rsid w:val="008E50F4"/>
    <w:rsid w:val="00927714"/>
    <w:rsid w:val="00927F5F"/>
    <w:rsid w:val="009D72BF"/>
    <w:rsid w:val="00A10484"/>
    <w:rsid w:val="00A96900"/>
    <w:rsid w:val="00B165E1"/>
    <w:rsid w:val="00BA2C5D"/>
    <w:rsid w:val="00BB606A"/>
    <w:rsid w:val="00C14364"/>
    <w:rsid w:val="00C650BC"/>
    <w:rsid w:val="00CD582C"/>
    <w:rsid w:val="00D22F87"/>
    <w:rsid w:val="00D615FF"/>
    <w:rsid w:val="00E3736B"/>
    <w:rsid w:val="00E44F7B"/>
    <w:rsid w:val="00ED7134"/>
    <w:rsid w:val="00F1059E"/>
    <w:rsid w:val="00F22159"/>
    <w:rsid w:val="00F470F9"/>
    <w:rsid w:val="00F76F69"/>
    <w:rsid w:val="00F93A01"/>
    <w:rsid w:val="00F97CB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8FB0"/>
  <w15:chartTrackingRefBased/>
  <w15:docId w15:val="{72A55ECF-4668-480F-9AB5-AC0D6A37A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2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070CA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ListParagraph">
    <w:name w:val="List Paragraph"/>
    <w:basedOn w:val="Normal"/>
    <w:uiPriority w:val="34"/>
    <w:unhideWhenUsed/>
    <w:qFormat/>
    <w:rsid w:val="00C650BC"/>
    <w:pPr>
      <w:ind w:left="720"/>
      <w:contextualSpacing/>
    </w:pPr>
  </w:style>
  <w:style w:type="character" w:customStyle="1" w:styleId="CodeChar">
    <w:name w:val="Code Char"/>
    <w:basedOn w:val="DefaultParagraphFont"/>
    <w:link w:val="Code"/>
    <w:rsid w:val="00070CAB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6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training.play-with-docker.com/ops-s1-imag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raining.play-with-docker.com/ops-s1-hello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eki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22AC3F0-20CA-4672-97B0-23694459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450</TotalTime>
  <Pages>7</Pages>
  <Words>1492</Words>
  <Characters>8058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Akemi Kitagami, Elise</dc:creator>
  <cp:lastModifiedBy>Akemi Kitagami, Elise</cp:lastModifiedBy>
  <cp:revision>29</cp:revision>
  <dcterms:created xsi:type="dcterms:W3CDTF">2018-09-10T14:25:00Z</dcterms:created>
  <dcterms:modified xsi:type="dcterms:W3CDTF">2018-09-11T15:01:00Z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