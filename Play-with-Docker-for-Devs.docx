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FDB0E3" w14:textId="77777777" w:rsidR="00A10484" w:rsidRDefault="001A476D">
      <w:pPr>
        <w:pStyle w:val="Title"/>
      </w:pPr>
      <w:r>
        <w:t>Play with Docker</w:t>
      </w:r>
      <w:r w:rsidR="00415735">
        <w:t xml:space="preserve"> for Developers</w:t>
      </w:r>
    </w:p>
    <w:p w14:paraId="2177E768" w14:textId="77777777" w:rsidR="001A476D" w:rsidRDefault="001A476D" w:rsidP="001A476D">
      <w:pPr>
        <w:pStyle w:val="Heading1"/>
      </w:pPr>
      <w:r>
        <w:t>Intro</w:t>
      </w:r>
    </w:p>
    <w:p w14:paraId="0FF54CD6" w14:textId="77777777" w:rsidR="001A476D" w:rsidRPr="001A476D" w:rsidRDefault="001A476D" w:rsidP="001A476D">
      <w:pPr>
        <w:rPr>
          <w:lang w:val="pt-BR"/>
        </w:rPr>
      </w:pPr>
      <w:r>
        <w:tab/>
      </w:r>
      <w:r w:rsidRPr="001A476D">
        <w:rPr>
          <w:lang w:val="pt-BR"/>
        </w:rPr>
        <w:t>Este arquivo leva em consideração que j</w:t>
      </w:r>
      <w:r>
        <w:rPr>
          <w:lang w:val="pt-BR"/>
        </w:rPr>
        <w:t>á visto o conteúdo do</w:t>
      </w:r>
      <w:r w:rsidR="008E12B8">
        <w:rPr>
          <w:lang w:val="pt-BR"/>
        </w:rPr>
        <w:t xml:space="preserve"> arquivo Play-with-Docker-for-IT</w:t>
      </w:r>
      <w:r>
        <w:rPr>
          <w:lang w:val="pt-BR"/>
        </w:rPr>
        <w:t>s.</w:t>
      </w:r>
    </w:p>
    <w:p w14:paraId="50916F3B" w14:textId="77777777" w:rsidR="00855982" w:rsidRPr="00A70625" w:rsidRDefault="001A476D" w:rsidP="00855982">
      <w:pPr>
        <w:pStyle w:val="Heading1"/>
        <w:rPr>
          <w:lang w:val="pt-BR"/>
        </w:rPr>
      </w:pPr>
      <w:r w:rsidRPr="00A70625">
        <w:rPr>
          <w:lang w:val="pt-BR"/>
        </w:rPr>
        <w:t>Docker for Beginners - Linux</w:t>
      </w:r>
    </w:p>
    <w:p w14:paraId="7664FAD4" w14:textId="77777777" w:rsidR="001A476D" w:rsidRDefault="001A476D" w:rsidP="001A476D">
      <w:pPr>
        <w:ind w:firstLine="708"/>
        <w:rPr>
          <w:lang w:val="pt-BR"/>
        </w:rPr>
      </w:pPr>
      <w:r>
        <w:rPr>
          <w:lang w:val="pt-BR"/>
        </w:rPr>
        <w:t>Existem diferentes</w:t>
      </w:r>
      <w:r w:rsidRPr="001A476D">
        <w:rPr>
          <w:lang w:val="pt-BR"/>
        </w:rPr>
        <w:t xml:space="preserve"> ma</w:t>
      </w:r>
      <w:r>
        <w:rPr>
          <w:lang w:val="pt-BR"/>
        </w:rPr>
        <w:t>neiras de utilizar um container. Alguns são:</w:t>
      </w:r>
    </w:p>
    <w:p w14:paraId="1AF79366" w14:textId="77777777" w:rsidR="001A476D" w:rsidRDefault="001A476D" w:rsidP="001A476D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Executar uma tarefa única: pode ser shell script ou um app customizado</w:t>
      </w:r>
    </w:p>
    <w:p w14:paraId="26DE779D" w14:textId="77777777" w:rsidR="001A476D" w:rsidRDefault="001A476D" w:rsidP="001A476D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Interativamente: conecta-se ao container de forma similar ao SSH</w:t>
      </w:r>
    </w:p>
    <w:p w14:paraId="3F9F876B" w14:textId="6FEE81AD" w:rsidR="001A476D" w:rsidRDefault="001A476D" w:rsidP="001A476D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Em segundo plano: para serviços como websites e databases</w:t>
      </w:r>
    </w:p>
    <w:p w14:paraId="2BF1B299" w14:textId="004A6A8F" w:rsidR="007D00A8" w:rsidRDefault="007D00A8" w:rsidP="007D00A8">
      <w:pPr>
        <w:pStyle w:val="Heading2"/>
        <w:rPr>
          <w:lang w:val="pt-BR"/>
        </w:rPr>
      </w:pPr>
      <w:r>
        <w:rPr>
          <w:lang w:val="pt-BR"/>
        </w:rPr>
        <w:t>Link</w:t>
      </w:r>
    </w:p>
    <w:p w14:paraId="41E6AC0B" w14:textId="75CDCE30" w:rsidR="007D00A8" w:rsidRDefault="007D00A8" w:rsidP="007D00A8">
      <w:pPr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HYPERLINK "</w:instrText>
      </w:r>
      <w:r w:rsidRPr="007D00A8">
        <w:rPr>
          <w:lang w:val="pt-BR"/>
        </w:rPr>
        <w:instrText>https://training.play-with-docker.com/beginner-linux/</w:instrText>
      </w:r>
      <w:r>
        <w:rPr>
          <w:lang w:val="pt-BR"/>
        </w:rPr>
        <w:instrText xml:space="preserve">" </w:instrText>
      </w:r>
      <w:r>
        <w:rPr>
          <w:lang w:val="pt-BR"/>
        </w:rPr>
        <w:fldChar w:fldCharType="separate"/>
      </w:r>
      <w:r w:rsidRPr="00F503FC">
        <w:rPr>
          <w:rStyle w:val="Hyperlink"/>
          <w:lang w:val="pt-BR"/>
        </w:rPr>
        <w:t>https://training.play-with-docker.com/beginner-linux/</w:t>
      </w:r>
      <w:r>
        <w:rPr>
          <w:lang w:val="pt-BR"/>
        </w:rPr>
        <w:fldChar w:fldCharType="end"/>
      </w:r>
    </w:p>
    <w:p w14:paraId="661AF55A" w14:textId="56B64998" w:rsidR="00EF7FE8" w:rsidRDefault="0076735C" w:rsidP="00EF7FE8">
      <w:pPr>
        <w:pStyle w:val="Heading2"/>
        <w:rPr>
          <w:lang w:val="pt-BR"/>
        </w:rPr>
      </w:pPr>
      <w:r>
        <w:rPr>
          <w:lang w:val="pt-BR"/>
        </w:rPr>
        <w:t>Pré</w:t>
      </w:r>
      <w:r w:rsidR="00EF7FE8">
        <w:rPr>
          <w:lang w:val="pt-BR"/>
        </w:rPr>
        <w:t xml:space="preserve"> requisitos</w:t>
      </w:r>
    </w:p>
    <w:p w14:paraId="33436399" w14:textId="77777777" w:rsidR="00EF7FE8" w:rsidRPr="00EF7FE8" w:rsidRDefault="00EF7FE8" w:rsidP="00EF7FE8">
      <w:pPr>
        <w:pStyle w:val="ListParagraph"/>
        <w:numPr>
          <w:ilvl w:val="0"/>
          <w:numId w:val="32"/>
        </w:numPr>
        <w:rPr>
          <w:lang w:val="pt-BR"/>
        </w:rPr>
      </w:pPr>
      <w:r w:rsidRPr="00EF7FE8">
        <w:rPr>
          <w:lang w:val="pt-BR"/>
        </w:rPr>
        <w:t>Possuir Docker ID</w:t>
      </w:r>
    </w:p>
    <w:p w14:paraId="3B50BF9F" w14:textId="77777777" w:rsidR="00EF7FE8" w:rsidRPr="00EF7FE8" w:rsidRDefault="00EF7FE8" w:rsidP="00EF7FE8">
      <w:pPr>
        <w:pStyle w:val="ListParagraph"/>
        <w:numPr>
          <w:ilvl w:val="0"/>
          <w:numId w:val="32"/>
        </w:numPr>
        <w:rPr>
          <w:lang w:val="pt-BR"/>
        </w:rPr>
      </w:pPr>
      <w:r w:rsidRPr="00EF7FE8">
        <w:rPr>
          <w:lang w:val="pt-BR"/>
        </w:rPr>
        <w:t>Clonar o repositório no git:</w:t>
      </w:r>
    </w:p>
    <w:p w14:paraId="23D404D7" w14:textId="626DC6F9" w:rsidR="00EF7FE8" w:rsidRDefault="00EF7FE8" w:rsidP="00EF7FE8">
      <w:pPr>
        <w:pStyle w:val="Code"/>
        <w:rPr>
          <w:lang w:val="en-US"/>
        </w:rPr>
      </w:pPr>
      <w:proofErr w:type="spellStart"/>
      <w:proofErr w:type="gramStart"/>
      <w:r w:rsidRPr="00EF7FE8">
        <w:rPr>
          <w:lang w:val="en-US"/>
        </w:rPr>
        <w:t>git</w:t>
      </w:r>
      <w:proofErr w:type="spellEnd"/>
      <w:proofErr w:type="gramEnd"/>
      <w:r w:rsidRPr="00EF7FE8">
        <w:rPr>
          <w:lang w:val="en-US"/>
        </w:rPr>
        <w:t xml:space="preserve"> clone </w:t>
      </w:r>
      <w:hyperlink r:id="rId10" w:history="1">
        <w:r w:rsidR="003D1032" w:rsidRPr="00F503FC">
          <w:rPr>
            <w:rStyle w:val="Hyperlink"/>
            <w:lang w:val="en-US"/>
          </w:rPr>
          <w:t>https://github.com/dockersamples/linux_tweet_app</w:t>
        </w:r>
      </w:hyperlink>
    </w:p>
    <w:p w14:paraId="64896A85" w14:textId="4F32799E" w:rsidR="003D1032" w:rsidRPr="00EF7FE8" w:rsidRDefault="003D1032" w:rsidP="003D1032">
      <w:pPr>
        <w:pStyle w:val="Heading1"/>
      </w:pPr>
      <w:proofErr w:type="spellStart"/>
      <w:r>
        <w:t>Executando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containers simples</w:t>
      </w:r>
    </w:p>
    <w:p w14:paraId="17CA69ED" w14:textId="77777777" w:rsidR="001A476D" w:rsidRDefault="001A476D" w:rsidP="001A476D">
      <w:pPr>
        <w:pStyle w:val="Heading2"/>
        <w:rPr>
          <w:lang w:val="pt-BR"/>
        </w:rPr>
      </w:pPr>
      <w:r>
        <w:rPr>
          <w:lang w:val="pt-BR"/>
        </w:rPr>
        <w:t>Tarefa única com Alpine</w:t>
      </w:r>
    </w:p>
    <w:p w14:paraId="4B4E56F4" w14:textId="77777777" w:rsidR="001A476D" w:rsidRDefault="00EF7FE8" w:rsidP="001A476D">
      <w:pPr>
        <w:rPr>
          <w:lang w:val="pt-BR"/>
        </w:rPr>
      </w:pPr>
      <w:r>
        <w:rPr>
          <w:lang w:val="pt-BR"/>
        </w:rPr>
        <w:tab/>
        <w:t>Comando de exemplo:</w:t>
      </w:r>
    </w:p>
    <w:p w14:paraId="176AAEC7" w14:textId="77777777" w:rsidR="00EF7FE8" w:rsidRPr="001A476D" w:rsidRDefault="00EF7FE8" w:rsidP="00EF7FE8">
      <w:pPr>
        <w:pStyle w:val="Code"/>
      </w:pPr>
      <w:r>
        <w:t>docker container run alpine hostname</w:t>
      </w:r>
    </w:p>
    <w:p w14:paraId="72BFBD7D" w14:textId="77777777" w:rsidR="00EF7FE8" w:rsidRDefault="00EF7FE8" w:rsidP="001A476D">
      <w:pPr>
        <w:rPr>
          <w:lang w:val="pt-BR"/>
        </w:rPr>
      </w:pPr>
      <w:r>
        <w:rPr>
          <w:lang w:val="pt-BR"/>
        </w:rPr>
        <w:tab/>
        <w:t xml:space="preserve">O Docker mantém um container executando enquanto o processo que foi iniciado dentro deste container estiver executando. </w:t>
      </w:r>
    </w:p>
    <w:p w14:paraId="40D56344" w14:textId="77777777" w:rsidR="00EF7FE8" w:rsidRDefault="00EF7FE8" w:rsidP="001A476D">
      <w:pPr>
        <w:rPr>
          <w:lang w:val="pt-BR"/>
        </w:rPr>
      </w:pPr>
      <w:r>
        <w:rPr>
          <w:lang w:val="pt-BR"/>
        </w:rPr>
        <w:tab/>
        <w:t>O “hostname” encerra assim que imprime o texto. Portanto o container é parado. No entanto, o Docker não exclui os recursos por padrão. O container continua a existir no estado Encerrado (Exited).</w:t>
      </w:r>
    </w:p>
    <w:p w14:paraId="554DEF1C" w14:textId="77777777" w:rsidR="00C40816" w:rsidRDefault="00EF7FE8" w:rsidP="001A476D">
      <w:pPr>
        <w:rPr>
          <w:rStyle w:val="CodeChar"/>
        </w:rPr>
      </w:pPr>
      <w:r>
        <w:rPr>
          <w:lang w:val="pt-BR"/>
        </w:rPr>
        <w:tab/>
        <w:t>Listando todos os containers:</w:t>
      </w:r>
    </w:p>
    <w:p w14:paraId="29DAE2FC" w14:textId="77777777" w:rsidR="00EF7FE8" w:rsidRDefault="00C40816" w:rsidP="00C40816">
      <w:pPr>
        <w:pStyle w:val="Code"/>
      </w:pPr>
      <w:r w:rsidRPr="00C40816">
        <w:rPr>
          <w:rStyle w:val="CodeChar"/>
        </w:rPr>
        <w:t>docker container ls --all</w:t>
      </w:r>
    </w:p>
    <w:p w14:paraId="4D42A0E8" w14:textId="77777777" w:rsidR="00EF7FE8" w:rsidRDefault="00DC69DF" w:rsidP="001A476D">
      <w:pPr>
        <w:rPr>
          <w:lang w:val="pt-BR"/>
        </w:rPr>
      </w:pPr>
      <w:r>
        <w:rPr>
          <w:lang w:val="pt-BR"/>
        </w:rPr>
        <w:lastRenderedPageBreak/>
        <w:tab/>
        <w:t>Containers que executam uma única tarefa podem ser úteis para criar images que executam scripts para fazer configurações de algo. Qualquer pessoa poderá configurar o ambiente sem necessitar do próprio script</w:t>
      </w:r>
      <w:r w:rsidR="005E16F5">
        <w:rPr>
          <w:lang w:val="pt-BR"/>
        </w:rPr>
        <w:t xml:space="preserve"> ou informações de configuração</w:t>
      </w:r>
      <w:r>
        <w:rPr>
          <w:lang w:val="pt-BR"/>
        </w:rPr>
        <w:t xml:space="preserve">, </w:t>
      </w:r>
      <w:r w:rsidR="005E16F5">
        <w:rPr>
          <w:lang w:val="pt-BR"/>
        </w:rPr>
        <w:t xml:space="preserve">ela </w:t>
      </w:r>
      <w:r>
        <w:rPr>
          <w:lang w:val="pt-BR"/>
        </w:rPr>
        <w:t>precis</w:t>
      </w:r>
      <w:r w:rsidR="005E16F5">
        <w:rPr>
          <w:lang w:val="pt-BR"/>
        </w:rPr>
        <w:t>a</w:t>
      </w:r>
      <w:r>
        <w:rPr>
          <w:lang w:val="pt-BR"/>
        </w:rPr>
        <w:t xml:space="preserve"> apenas executar a image num container.</w:t>
      </w:r>
    </w:p>
    <w:p w14:paraId="1023C970" w14:textId="77777777" w:rsidR="005E16F5" w:rsidRDefault="000C24B1" w:rsidP="000C24B1">
      <w:pPr>
        <w:pStyle w:val="Heading2"/>
        <w:rPr>
          <w:lang w:val="pt-BR"/>
        </w:rPr>
      </w:pPr>
      <w:r>
        <w:rPr>
          <w:lang w:val="pt-BR"/>
        </w:rPr>
        <w:t>Executar um container interativo do ubuntu</w:t>
      </w:r>
    </w:p>
    <w:p w14:paraId="47F38968" w14:textId="77777777" w:rsidR="00415735" w:rsidRDefault="00A70625" w:rsidP="00415735">
      <w:pPr>
        <w:rPr>
          <w:lang w:val="pt-BR"/>
        </w:rPr>
      </w:pPr>
      <w:r>
        <w:rPr>
          <w:lang w:val="pt-BR"/>
        </w:rPr>
        <w:tab/>
        <w:t>É possível rodar uma versão linux diferente da versão no host do Docker.</w:t>
      </w:r>
    </w:p>
    <w:p w14:paraId="64EB2BB4" w14:textId="77777777" w:rsidR="00A70625" w:rsidRDefault="00A70625" w:rsidP="00415735">
      <w:pPr>
        <w:rPr>
          <w:lang w:val="pt-BR"/>
        </w:rPr>
      </w:pPr>
      <w:r>
        <w:rPr>
          <w:lang w:val="pt-BR"/>
        </w:rPr>
        <w:tab/>
        <w:t>Os nodes de Play with Docker utilizam Alpine Linux.</w:t>
      </w:r>
    </w:p>
    <w:p w14:paraId="2CF878D3" w14:textId="77777777" w:rsidR="00A70625" w:rsidRDefault="00A70625" w:rsidP="00415735">
      <w:pPr>
        <w:rPr>
          <w:lang w:val="pt-BR"/>
        </w:rPr>
      </w:pPr>
      <w:r>
        <w:rPr>
          <w:lang w:val="pt-BR"/>
        </w:rPr>
        <w:tab/>
        <w:t>Acesso ao shell do Ubuntu:</w:t>
      </w:r>
    </w:p>
    <w:p w14:paraId="534007B9" w14:textId="77777777" w:rsidR="00A70625" w:rsidRDefault="00A70625" w:rsidP="00A70625">
      <w:pPr>
        <w:pStyle w:val="Code"/>
        <w:rPr>
          <w:lang w:val="en-US"/>
        </w:rPr>
      </w:pPr>
      <w:proofErr w:type="spellStart"/>
      <w:proofErr w:type="gramStart"/>
      <w:r w:rsidRPr="00A70625">
        <w:rPr>
          <w:lang w:val="en-US"/>
        </w:rPr>
        <w:t>docker</w:t>
      </w:r>
      <w:proofErr w:type="spellEnd"/>
      <w:proofErr w:type="gramEnd"/>
      <w:r w:rsidRPr="00A70625">
        <w:rPr>
          <w:lang w:val="en-US"/>
        </w:rPr>
        <w:t xml:space="preserve"> container run </w:t>
      </w:r>
      <w:r>
        <w:rPr>
          <w:lang w:val="en-US"/>
        </w:rPr>
        <w:t>--</w:t>
      </w:r>
      <w:r w:rsidRPr="00A70625">
        <w:rPr>
          <w:lang w:val="en-US"/>
        </w:rPr>
        <w:t xml:space="preserve">interactive </w:t>
      </w:r>
      <w:r>
        <w:rPr>
          <w:lang w:val="en-US"/>
        </w:rPr>
        <w:t>--</w:t>
      </w:r>
      <w:proofErr w:type="spellStart"/>
      <w:r w:rsidRPr="00A70625">
        <w:rPr>
          <w:lang w:val="en-US"/>
        </w:rPr>
        <w:t>tty</w:t>
      </w:r>
      <w:proofErr w:type="spellEnd"/>
      <w:r w:rsidRPr="00A70625">
        <w:rPr>
          <w:lang w:val="en-US"/>
        </w:rPr>
        <w:t xml:space="preserve"> </w:t>
      </w:r>
      <w:r>
        <w:rPr>
          <w:lang w:val="en-US"/>
        </w:rPr>
        <w:t>--</w:t>
      </w:r>
      <w:proofErr w:type="spellStart"/>
      <w:r w:rsidRPr="00A70625">
        <w:rPr>
          <w:lang w:val="en-US"/>
        </w:rPr>
        <w:t>rm</w:t>
      </w:r>
      <w:proofErr w:type="spellEnd"/>
      <w:r w:rsidRPr="00A70625">
        <w:rPr>
          <w:lang w:val="en-US"/>
        </w:rPr>
        <w:t xml:space="preserve"> </w:t>
      </w:r>
      <w:proofErr w:type="spellStart"/>
      <w:r>
        <w:rPr>
          <w:lang w:val="en-US"/>
        </w:rPr>
        <w:t>ubuntu</w:t>
      </w:r>
      <w:proofErr w:type="spellEnd"/>
      <w:r>
        <w:rPr>
          <w:lang w:val="en-US"/>
        </w:rPr>
        <w:t xml:space="preserve"> bash</w:t>
      </w:r>
    </w:p>
    <w:p w14:paraId="5A753293" w14:textId="77777777" w:rsidR="00A70625" w:rsidRPr="00A70625" w:rsidRDefault="00A70625" w:rsidP="00A70625">
      <w:pPr>
        <w:rPr>
          <w:lang w:val="pt-BR"/>
        </w:rPr>
      </w:pPr>
      <w:r>
        <w:tab/>
      </w:r>
      <w:r w:rsidRPr="00A70625">
        <w:rPr>
          <w:lang w:val="pt-BR"/>
        </w:rPr>
        <w:t>No comando são passados 3 parâmetros:</w:t>
      </w:r>
    </w:p>
    <w:p w14:paraId="5D222098" w14:textId="77777777" w:rsidR="00A70625" w:rsidRDefault="00A70625" w:rsidP="00A70625">
      <w:pPr>
        <w:pStyle w:val="ListParagraph"/>
        <w:numPr>
          <w:ilvl w:val="0"/>
          <w:numId w:val="33"/>
        </w:numPr>
      </w:pPr>
      <w:r>
        <w:t xml:space="preserve">Interactive: </w:t>
      </w:r>
      <w:proofErr w:type="spellStart"/>
      <w:r>
        <w:t>sessão</w:t>
      </w:r>
      <w:proofErr w:type="spellEnd"/>
      <w:r>
        <w:t xml:space="preserve"> </w:t>
      </w:r>
      <w:proofErr w:type="spellStart"/>
      <w:r>
        <w:t>interativa</w:t>
      </w:r>
      <w:proofErr w:type="spellEnd"/>
    </w:p>
    <w:p w14:paraId="01495657" w14:textId="77777777" w:rsidR="00A70625" w:rsidRDefault="00A70625" w:rsidP="00A70625">
      <w:pPr>
        <w:pStyle w:val="ListParagraph"/>
        <w:numPr>
          <w:ilvl w:val="0"/>
          <w:numId w:val="33"/>
        </w:numPr>
      </w:pPr>
      <w:proofErr w:type="spellStart"/>
      <w:r>
        <w:t>Tty</w:t>
      </w:r>
      <w:proofErr w:type="spellEnd"/>
      <w:r>
        <w:t xml:space="preserve">: </w:t>
      </w:r>
      <w:proofErr w:type="spellStart"/>
      <w:r>
        <w:t>aloca</w:t>
      </w:r>
      <w:proofErr w:type="spellEnd"/>
      <w:r>
        <w:t xml:space="preserve"> um pseudo-terminal</w:t>
      </w:r>
    </w:p>
    <w:p w14:paraId="75820964" w14:textId="77777777" w:rsidR="00A70625" w:rsidRPr="00A70625" w:rsidRDefault="00A70625" w:rsidP="00A70625">
      <w:pPr>
        <w:pStyle w:val="ListParagraph"/>
        <w:numPr>
          <w:ilvl w:val="0"/>
          <w:numId w:val="33"/>
        </w:numPr>
        <w:rPr>
          <w:lang w:val="pt-BR"/>
        </w:rPr>
      </w:pPr>
      <w:r w:rsidRPr="00A70625">
        <w:rPr>
          <w:lang w:val="pt-BR"/>
        </w:rPr>
        <w:t>Rm: Docker remove o container quando a</w:t>
      </w:r>
      <w:r>
        <w:rPr>
          <w:lang w:val="pt-BR"/>
        </w:rPr>
        <w:t xml:space="preserve"> execução encerrar</w:t>
      </w:r>
    </w:p>
    <w:p w14:paraId="18AF2D9A" w14:textId="77777777" w:rsidR="00A70625" w:rsidRDefault="00A70625" w:rsidP="00A70625">
      <w:pPr>
        <w:rPr>
          <w:lang w:val="pt-BR"/>
        </w:rPr>
      </w:pPr>
      <w:r>
        <w:tab/>
      </w:r>
      <w:r w:rsidRPr="00A70625">
        <w:rPr>
          <w:lang w:val="pt-BR"/>
        </w:rPr>
        <w:t xml:space="preserve">No </w:t>
      </w:r>
      <w:r>
        <w:rPr>
          <w:lang w:val="pt-BR"/>
        </w:rPr>
        <w:t>mesmo comando também é indicado ao container que bash deve ser executado como processo principal (PID 1).</w:t>
      </w:r>
    </w:p>
    <w:p w14:paraId="13753E18" w14:textId="77777777" w:rsidR="00A70625" w:rsidRDefault="00A70625" w:rsidP="00A70625">
      <w:pPr>
        <w:rPr>
          <w:rStyle w:val="CodeChar"/>
        </w:rPr>
      </w:pPr>
      <w:r>
        <w:rPr>
          <w:lang w:val="pt-BR"/>
        </w:rPr>
        <w:tab/>
      </w:r>
      <w:r w:rsidR="00C51521">
        <w:rPr>
          <w:lang w:val="pt-BR"/>
        </w:rPr>
        <w:t xml:space="preserve">O Docker consegue intermediar a entrada e a saída do shell no container. O prompt utilizado fica no formato: </w:t>
      </w:r>
      <w:r w:rsidR="00C51521" w:rsidRPr="00C51521">
        <w:rPr>
          <w:rStyle w:val="CodeChar"/>
        </w:rPr>
        <w:t>root@</w:t>
      </w:r>
      <w:r w:rsidR="00C51521" w:rsidRPr="00C51521">
        <w:rPr>
          <w:rStyle w:val="CodeChar"/>
          <w:i/>
        </w:rPr>
        <w:t>&lt;container id&gt;</w:t>
      </w:r>
      <w:r w:rsidR="00C51521" w:rsidRPr="00C51521">
        <w:rPr>
          <w:rStyle w:val="CodeChar"/>
        </w:rPr>
        <w:t>:/#</w:t>
      </w:r>
    </w:p>
    <w:p w14:paraId="13DBEDB2" w14:textId="77777777" w:rsidR="00C51521" w:rsidRDefault="00C51521" w:rsidP="00A70625">
      <w:pPr>
        <w:rPr>
          <w:rStyle w:val="CodeChar"/>
        </w:rPr>
      </w:pPr>
      <w:r>
        <w:rPr>
          <w:rStyle w:val="CodeChar"/>
        </w:rPr>
        <w:tab/>
        <w:t>Para verificar qual Linux está sendo utilizado, execute:</w:t>
      </w:r>
    </w:p>
    <w:p w14:paraId="773A8A5F" w14:textId="77777777" w:rsidR="00C51521" w:rsidRDefault="00C51521" w:rsidP="00C51521">
      <w:pPr>
        <w:pStyle w:val="Code"/>
      </w:pPr>
      <w:r>
        <w:t>cat /etc/issue</w:t>
      </w:r>
    </w:p>
    <w:p w14:paraId="1BDB4E02" w14:textId="77777777" w:rsidR="00C51521" w:rsidRDefault="00C51521" w:rsidP="00A70625">
      <w:pPr>
        <w:rPr>
          <w:lang w:val="pt-BR"/>
        </w:rPr>
      </w:pPr>
      <w:r>
        <w:rPr>
          <w:lang w:val="pt-BR"/>
        </w:rPr>
        <w:tab/>
        <w:t>A saída será similar a “</w:t>
      </w:r>
      <w:r w:rsidRPr="00C51521">
        <w:rPr>
          <w:lang w:val="pt-BR"/>
        </w:rPr>
        <w:t>Ubuntu 16.04.4 LTS</w:t>
      </w:r>
      <w:r>
        <w:rPr>
          <w:lang w:val="pt-BR"/>
        </w:rPr>
        <w:t>”.</w:t>
      </w:r>
    </w:p>
    <w:p w14:paraId="474C60FE" w14:textId="77777777" w:rsidR="00C51521" w:rsidRPr="00A70625" w:rsidRDefault="00C51521" w:rsidP="00A70625">
      <w:pPr>
        <w:rPr>
          <w:lang w:val="pt-BR"/>
        </w:rPr>
      </w:pPr>
      <w:r>
        <w:rPr>
          <w:lang w:val="pt-BR"/>
        </w:rPr>
        <w:tab/>
        <w:t xml:space="preserve">Saia do terminal com: </w:t>
      </w:r>
      <w:r w:rsidRPr="00C51521">
        <w:rPr>
          <w:rStyle w:val="CodeChar"/>
        </w:rPr>
        <w:t>exit</w:t>
      </w:r>
      <w:r>
        <w:rPr>
          <w:lang w:val="pt-BR"/>
        </w:rPr>
        <w:t>.</w:t>
      </w:r>
    </w:p>
    <w:p w14:paraId="5831C7F0" w14:textId="77777777" w:rsidR="00A70625" w:rsidRDefault="00C51521" w:rsidP="00A70625">
      <w:pPr>
        <w:ind w:left="708"/>
        <w:rPr>
          <w:lang w:val="pt-BR"/>
        </w:rPr>
      </w:pPr>
      <w:r>
        <w:rPr>
          <w:lang w:val="pt-BR"/>
        </w:rPr>
        <w:t>Verifique novamente a versão do Linux:</w:t>
      </w:r>
    </w:p>
    <w:p w14:paraId="08D02FF6" w14:textId="77777777" w:rsidR="00C51521" w:rsidRDefault="00C51521" w:rsidP="00C51521">
      <w:pPr>
        <w:pStyle w:val="Code"/>
      </w:pPr>
      <w:r>
        <w:t>cat /etc/issue</w:t>
      </w:r>
    </w:p>
    <w:p w14:paraId="35CCA7D1" w14:textId="77777777" w:rsidR="00C51521" w:rsidRDefault="00C51521" w:rsidP="00A70625">
      <w:pPr>
        <w:ind w:left="708"/>
        <w:rPr>
          <w:lang w:val="pt-BR"/>
        </w:rPr>
      </w:pPr>
      <w:r>
        <w:rPr>
          <w:lang w:val="pt-BR"/>
        </w:rPr>
        <w:t>A saída deve ser similar a “Welcome to Alpine Linux 3.7”.</w:t>
      </w:r>
    </w:p>
    <w:p w14:paraId="074EC04A" w14:textId="77777777" w:rsidR="00156827" w:rsidRDefault="00156827" w:rsidP="00A70625">
      <w:pPr>
        <w:ind w:left="708"/>
        <w:rPr>
          <w:lang w:val="pt-BR"/>
        </w:rPr>
      </w:pPr>
      <w:r>
        <w:rPr>
          <w:lang w:val="pt-BR"/>
        </w:rPr>
        <w:t>Pontos importantes do exemplo:</w:t>
      </w:r>
    </w:p>
    <w:p w14:paraId="733395AC" w14:textId="77777777" w:rsidR="00156827" w:rsidRDefault="000C0113" w:rsidP="00156827">
      <w:pPr>
        <w:pStyle w:val="ListParagraph"/>
        <w:numPr>
          <w:ilvl w:val="0"/>
          <w:numId w:val="34"/>
        </w:numPr>
        <w:rPr>
          <w:lang w:val="pt-BR"/>
        </w:rPr>
      </w:pPr>
      <w:r>
        <w:rPr>
          <w:lang w:val="pt-BR"/>
        </w:rPr>
        <w:t>O tipo do Linux no container não precisa ser igual ao Linux no host</w:t>
      </w:r>
    </w:p>
    <w:p w14:paraId="1D01C991" w14:textId="77777777" w:rsidR="000C0113" w:rsidRDefault="000C0113" w:rsidP="00156827">
      <w:pPr>
        <w:pStyle w:val="ListParagraph"/>
        <w:numPr>
          <w:ilvl w:val="0"/>
          <w:numId w:val="34"/>
        </w:numPr>
        <w:rPr>
          <w:lang w:val="pt-BR"/>
        </w:rPr>
      </w:pPr>
      <w:r>
        <w:rPr>
          <w:lang w:val="pt-BR"/>
        </w:rPr>
        <w:t>No entanto, para executar qualquer Linux no container, o host deve estar executando um kernel do Linux</w:t>
      </w:r>
    </w:p>
    <w:p w14:paraId="689E90AC" w14:textId="77777777" w:rsidR="000C0113" w:rsidRDefault="000C0113" w:rsidP="00156827">
      <w:pPr>
        <w:pStyle w:val="ListParagraph"/>
        <w:numPr>
          <w:ilvl w:val="0"/>
          <w:numId w:val="34"/>
        </w:numPr>
        <w:rPr>
          <w:lang w:val="pt-BR"/>
        </w:rPr>
      </w:pPr>
      <w:r>
        <w:rPr>
          <w:lang w:val="pt-BR"/>
        </w:rPr>
        <w:t>Consequentemente containers no Linux não rodam (diretamente) num Docker do Windows.</w:t>
      </w:r>
    </w:p>
    <w:p w14:paraId="2620FDE3" w14:textId="77777777" w:rsidR="000C0113" w:rsidRDefault="000C0113" w:rsidP="00156827">
      <w:pPr>
        <w:pStyle w:val="ListParagraph"/>
        <w:numPr>
          <w:ilvl w:val="0"/>
          <w:numId w:val="34"/>
        </w:numPr>
        <w:rPr>
          <w:lang w:val="pt-BR"/>
        </w:rPr>
      </w:pPr>
      <w:r>
        <w:rPr>
          <w:lang w:val="pt-BR"/>
        </w:rPr>
        <w:t>O mesmo ao contrário.</w:t>
      </w:r>
    </w:p>
    <w:p w14:paraId="5AB8BA6A" w14:textId="77777777" w:rsidR="000C0113" w:rsidRDefault="000C0113" w:rsidP="000C0113">
      <w:pPr>
        <w:ind w:firstLine="708"/>
        <w:rPr>
          <w:lang w:val="pt-BR"/>
        </w:rPr>
      </w:pPr>
      <w:r>
        <w:rPr>
          <w:lang w:val="pt-BR"/>
        </w:rPr>
        <w:t>Containers interativos são ideais na hora de criar uma image. É possível executar o container para verificar todos os passos necessários para realizar o deploy do app a fim de criar um Dockerfile.</w:t>
      </w:r>
    </w:p>
    <w:p w14:paraId="7BD46340" w14:textId="77777777" w:rsidR="00DC4E89" w:rsidRDefault="00017CD0" w:rsidP="000C0113">
      <w:pPr>
        <w:ind w:firstLine="708"/>
        <w:rPr>
          <w:lang w:val="pt-BR"/>
        </w:rPr>
      </w:pPr>
      <w:r>
        <w:rPr>
          <w:lang w:val="pt-BR"/>
        </w:rPr>
        <w:lastRenderedPageBreak/>
        <w:t>Não é recomendado utilizar o commit, ainda que tenha o mesmo resultado.</w:t>
      </w:r>
    </w:p>
    <w:p w14:paraId="1DF079ED" w14:textId="77777777" w:rsidR="00017CD0" w:rsidRDefault="00354E48" w:rsidP="00354E48">
      <w:pPr>
        <w:pStyle w:val="Heading2"/>
        <w:rPr>
          <w:lang w:val="pt-BR"/>
        </w:rPr>
      </w:pPr>
      <w:r>
        <w:rPr>
          <w:lang w:val="pt-BR"/>
        </w:rPr>
        <w:t>Executando um cotainer de MySQL em segundo plano</w:t>
      </w:r>
    </w:p>
    <w:p w14:paraId="2D822D53" w14:textId="77777777" w:rsidR="00354E48" w:rsidRPr="00354E48" w:rsidRDefault="00354E48" w:rsidP="00354E48">
      <w:r>
        <w:rPr>
          <w:lang w:val="pt-BR"/>
        </w:rPr>
        <w:tab/>
      </w:r>
      <w:proofErr w:type="spellStart"/>
      <w:r w:rsidRPr="00354E48">
        <w:t>Executar</w:t>
      </w:r>
      <w:proofErr w:type="spellEnd"/>
      <w:r>
        <w:t xml:space="preserve"> </w:t>
      </w:r>
      <w:proofErr w:type="spellStart"/>
      <w:r>
        <w:t>exemplo</w:t>
      </w:r>
      <w:proofErr w:type="spellEnd"/>
      <w:r w:rsidRPr="00354E48">
        <w:t>:</w:t>
      </w:r>
    </w:p>
    <w:p w14:paraId="761193C7" w14:textId="77777777" w:rsidR="00354E48" w:rsidRPr="00354E48" w:rsidRDefault="00354E48" w:rsidP="00354E48">
      <w:pPr>
        <w:pStyle w:val="Code"/>
        <w:rPr>
          <w:lang w:val="en-US"/>
        </w:rPr>
      </w:pPr>
      <w:proofErr w:type="spellStart"/>
      <w:proofErr w:type="gramStart"/>
      <w:r w:rsidRPr="00354E48">
        <w:rPr>
          <w:lang w:val="en-US"/>
        </w:rPr>
        <w:t>docker</w:t>
      </w:r>
      <w:proofErr w:type="spellEnd"/>
      <w:proofErr w:type="gramEnd"/>
      <w:r w:rsidRPr="00354E48">
        <w:rPr>
          <w:lang w:val="en-US"/>
        </w:rPr>
        <w:t xml:space="preserve"> container run --detach --name </w:t>
      </w:r>
      <w:proofErr w:type="spellStart"/>
      <w:r w:rsidRPr="00354E48">
        <w:rPr>
          <w:lang w:val="en-US"/>
        </w:rPr>
        <w:t>mydb</w:t>
      </w:r>
      <w:proofErr w:type="spellEnd"/>
      <w:r w:rsidRPr="00354E48">
        <w:rPr>
          <w:lang w:val="en-US"/>
        </w:rPr>
        <w:t xml:space="preserve"> -e MYSQL_ROOT_PASSWORD=my-secret-pw </w:t>
      </w:r>
      <w:proofErr w:type="spellStart"/>
      <w:r w:rsidRPr="00354E48">
        <w:rPr>
          <w:lang w:val="en-US"/>
        </w:rPr>
        <w:t>mysql:latest</w:t>
      </w:r>
      <w:proofErr w:type="spellEnd"/>
    </w:p>
    <w:p w14:paraId="1B5F3633" w14:textId="77777777" w:rsidR="00017CD0" w:rsidRDefault="00354E48" w:rsidP="00354E48">
      <w:r>
        <w:tab/>
      </w:r>
      <w:proofErr w:type="spellStart"/>
      <w:r w:rsidR="00160CA5">
        <w:t>Parâmetros</w:t>
      </w:r>
      <w:proofErr w:type="spellEnd"/>
      <w:r w:rsidR="00160CA5">
        <w:t>:</w:t>
      </w:r>
    </w:p>
    <w:p w14:paraId="2EAF1493" w14:textId="77777777" w:rsidR="00160CA5" w:rsidRPr="00160CA5" w:rsidRDefault="00160CA5" w:rsidP="00160CA5">
      <w:pPr>
        <w:pStyle w:val="ListParagraph"/>
        <w:numPr>
          <w:ilvl w:val="0"/>
          <w:numId w:val="35"/>
        </w:numPr>
        <w:rPr>
          <w:lang w:val="pt-BR"/>
        </w:rPr>
      </w:pPr>
      <w:r w:rsidRPr="00160CA5">
        <w:rPr>
          <w:lang w:val="pt-BR"/>
        </w:rPr>
        <w:t>Detach: executa o container em segundo plano</w:t>
      </w:r>
    </w:p>
    <w:p w14:paraId="0DB52146" w14:textId="77777777" w:rsidR="00160CA5" w:rsidRDefault="00160CA5" w:rsidP="00160CA5">
      <w:pPr>
        <w:pStyle w:val="ListParagraph"/>
        <w:numPr>
          <w:ilvl w:val="0"/>
          <w:numId w:val="35"/>
        </w:numPr>
        <w:rPr>
          <w:lang w:val="pt-BR"/>
        </w:rPr>
      </w:pPr>
      <w:r>
        <w:rPr>
          <w:lang w:val="pt-BR"/>
        </w:rPr>
        <w:t>Name: nomeia o banco de dados como mydb</w:t>
      </w:r>
    </w:p>
    <w:p w14:paraId="78CA340C" w14:textId="77777777" w:rsidR="00643542" w:rsidRDefault="00160CA5" w:rsidP="00643542">
      <w:pPr>
        <w:pStyle w:val="ListParagraph"/>
        <w:numPr>
          <w:ilvl w:val="0"/>
          <w:numId w:val="35"/>
        </w:numPr>
        <w:rPr>
          <w:lang w:val="pt-BR"/>
        </w:rPr>
      </w:pPr>
      <w:r>
        <w:rPr>
          <w:lang w:val="pt-BR"/>
        </w:rPr>
        <w:t>E: Utiliza uma variável de ambiente para</w:t>
      </w:r>
      <w:r w:rsidR="00643542">
        <w:rPr>
          <w:lang w:val="pt-BR"/>
        </w:rPr>
        <w:t xml:space="preserve"> especificar a senha (nunca utilizar em modo de produção)</w:t>
      </w:r>
    </w:p>
    <w:p w14:paraId="003BA45A" w14:textId="77777777" w:rsidR="00560954" w:rsidRDefault="00560954" w:rsidP="00560954">
      <w:pPr>
        <w:rPr>
          <w:lang w:val="pt-BR"/>
        </w:rPr>
      </w:pPr>
      <w:r>
        <w:rPr>
          <w:lang w:val="pt-BR"/>
        </w:rPr>
        <w:tab/>
        <w:t>É possível verificar que o container está sendo executado ao utilizar o comando para listar containers:</w:t>
      </w:r>
    </w:p>
    <w:p w14:paraId="0B1CCB11" w14:textId="77777777" w:rsidR="00560954" w:rsidRDefault="00560954" w:rsidP="00560954">
      <w:pPr>
        <w:pStyle w:val="Code"/>
      </w:pPr>
      <w:r>
        <w:t>docker containers ls</w:t>
      </w:r>
    </w:p>
    <w:p w14:paraId="6AA711C2" w14:textId="77777777" w:rsidR="00560954" w:rsidRDefault="00D8545F" w:rsidP="00DD22D6">
      <w:pPr>
        <w:rPr>
          <w:lang w:val="pt-BR"/>
        </w:rPr>
      </w:pPr>
      <w:r>
        <w:rPr>
          <w:lang w:val="pt-BR"/>
        </w:rPr>
        <w:tab/>
        <w:t>É possível verificar o que está acontecendo no container por meio do comando de logs e top:</w:t>
      </w:r>
    </w:p>
    <w:p w14:paraId="26612BBE" w14:textId="407243E9" w:rsidR="00D8545F" w:rsidRPr="00D8545F" w:rsidRDefault="00D8545F" w:rsidP="00DD22D6">
      <w:pPr>
        <w:pStyle w:val="ListParagraph"/>
        <w:numPr>
          <w:ilvl w:val="0"/>
          <w:numId w:val="37"/>
        </w:numPr>
        <w:rPr>
          <w:lang w:val="pt-BR"/>
        </w:rPr>
      </w:pPr>
      <w:r w:rsidRPr="00D8545F">
        <w:rPr>
          <w:lang w:val="pt-BR"/>
        </w:rPr>
        <w:t>Logs</w:t>
      </w:r>
      <w:r w:rsidR="007C54B6">
        <w:rPr>
          <w:lang w:val="pt-BR"/>
        </w:rPr>
        <w:t>:</w:t>
      </w:r>
      <w:r w:rsidRPr="00D8545F">
        <w:rPr>
          <w:lang w:val="pt-BR"/>
        </w:rPr>
        <w:t xml:space="preserve"> mostra os registros do container MySQL.</w:t>
      </w:r>
    </w:p>
    <w:p w14:paraId="78D7CE45" w14:textId="77777777" w:rsidR="00D8545F" w:rsidRDefault="00D8545F" w:rsidP="00D8545F">
      <w:pPr>
        <w:pStyle w:val="Code"/>
      </w:pPr>
      <w:commentRangeStart w:id="0"/>
      <w:r>
        <w:t>docker container logs mydb</w:t>
      </w:r>
      <w:commentRangeEnd w:id="0"/>
      <w:r>
        <w:rPr>
          <w:rStyle w:val="CommentReference"/>
          <w:rFonts w:asciiTheme="minorHAnsi" w:hAnsiTheme="minorHAnsi"/>
          <w:lang w:val="en-US"/>
        </w:rPr>
        <w:commentReference w:id="0"/>
      </w:r>
    </w:p>
    <w:p w14:paraId="0A111A64" w14:textId="411EEEF9" w:rsidR="00D8545F" w:rsidRPr="00D8545F" w:rsidRDefault="00D8545F" w:rsidP="00D8545F">
      <w:pPr>
        <w:pStyle w:val="ListParagraph"/>
        <w:numPr>
          <w:ilvl w:val="0"/>
          <w:numId w:val="37"/>
        </w:numPr>
        <w:rPr>
          <w:lang w:val="pt-BR"/>
        </w:rPr>
      </w:pPr>
      <w:r w:rsidRPr="00D8545F">
        <w:rPr>
          <w:lang w:val="pt-BR"/>
        </w:rPr>
        <w:t>Top</w:t>
      </w:r>
      <w:r w:rsidR="007C54B6">
        <w:rPr>
          <w:lang w:val="pt-BR"/>
        </w:rPr>
        <w:t>:</w:t>
      </w:r>
      <w:r w:rsidRPr="00D8545F">
        <w:rPr>
          <w:lang w:val="pt-BR"/>
        </w:rPr>
        <w:t xml:space="preserve"> mostra os processos executando dentro do container.</w:t>
      </w:r>
    </w:p>
    <w:p w14:paraId="4D2E2267" w14:textId="77777777" w:rsidR="00D8545F" w:rsidRPr="00D8545F" w:rsidRDefault="00D8545F" w:rsidP="00D8545F">
      <w:pPr>
        <w:pStyle w:val="Code"/>
      </w:pPr>
      <w:r>
        <w:t>docker container top mydb</w:t>
      </w:r>
    </w:p>
    <w:p w14:paraId="1A792119" w14:textId="7990E7FF" w:rsidR="00561267" w:rsidRPr="00D8545F" w:rsidRDefault="00561267" w:rsidP="00DD22D6">
      <w:pPr>
        <w:rPr>
          <w:lang w:val="pt-BR"/>
        </w:rPr>
      </w:pPr>
      <w:r>
        <w:rPr>
          <w:lang w:val="pt-BR"/>
        </w:rPr>
        <w:tab/>
        <w:t xml:space="preserve">Embora o MySQL esteja executando, ele está isolado dentro do container. Porque nenhuma porta foi publicada ao host </w:t>
      </w:r>
      <w:commentRangeStart w:id="1"/>
      <w:r>
        <w:rPr>
          <w:lang w:val="pt-BR"/>
        </w:rPr>
        <w:t>(?)</w:t>
      </w:r>
      <w:commentRangeEnd w:id="1"/>
      <w:r w:rsidR="00816DF1">
        <w:rPr>
          <w:rStyle w:val="CommentReference"/>
        </w:rPr>
        <w:commentReference w:id="1"/>
      </w:r>
      <w:r>
        <w:rPr>
          <w:lang w:val="pt-BR"/>
        </w:rPr>
        <w:t xml:space="preserve"> . Nenhum tráfego pode alcançar os containers a não ser que existam portas explicitamente públicas.</w:t>
      </w:r>
    </w:p>
    <w:p w14:paraId="3B7A78DE" w14:textId="1FDB2654" w:rsidR="00816DF1" w:rsidRDefault="00816DF1" w:rsidP="00D8545F">
      <w:pPr>
        <w:rPr>
          <w:lang w:val="pt-BR"/>
        </w:rPr>
      </w:pPr>
      <w:r>
        <w:rPr>
          <w:lang w:val="pt-BR"/>
        </w:rPr>
        <w:tab/>
      </w:r>
      <w:r w:rsidR="00C35FEF">
        <w:rPr>
          <w:lang w:val="pt-BR"/>
        </w:rPr>
        <w:t>Executando comando dentro do container:</w:t>
      </w:r>
    </w:p>
    <w:p w14:paraId="355A1778" w14:textId="3EE9B424" w:rsidR="00C35FEF" w:rsidRDefault="00C35FEF" w:rsidP="00C35FEF">
      <w:pPr>
        <w:pStyle w:val="Code"/>
        <w:jc w:val="left"/>
        <w:rPr>
          <w:lang w:val="en-US"/>
        </w:rPr>
      </w:pPr>
      <w:proofErr w:type="spellStart"/>
      <w:proofErr w:type="gramStart"/>
      <w:r w:rsidRPr="00C35FEF">
        <w:rPr>
          <w:lang w:val="en-US"/>
        </w:rPr>
        <w:t>docker</w:t>
      </w:r>
      <w:proofErr w:type="spellEnd"/>
      <w:proofErr w:type="gramEnd"/>
      <w:r w:rsidRPr="00C35FEF">
        <w:rPr>
          <w:lang w:val="en-US"/>
        </w:rPr>
        <w:t xml:space="preserve"> container exec –it </w:t>
      </w:r>
      <w:proofErr w:type="spellStart"/>
      <w:r w:rsidRPr="00C35FEF">
        <w:rPr>
          <w:lang w:val="en-US"/>
        </w:rPr>
        <w:t>mydb</w:t>
      </w:r>
      <w:proofErr w:type="spellEnd"/>
      <w:r w:rsidRPr="00C35FEF">
        <w:rPr>
          <w:lang w:val="en-US"/>
        </w:rPr>
        <w:t xml:space="preserve"> </w:t>
      </w:r>
      <w:proofErr w:type="spellStart"/>
      <w:r w:rsidRPr="00C35FEF">
        <w:rPr>
          <w:lang w:val="en-US"/>
        </w:rPr>
        <w:t>mysql</w:t>
      </w:r>
      <w:proofErr w:type="spellEnd"/>
      <w:r w:rsidRPr="00C35FEF">
        <w:rPr>
          <w:lang w:val="en-US"/>
        </w:rPr>
        <w:t xml:space="preserve"> --user=root --password=$MYSQL_ROOT_PASSWORD </w:t>
      </w:r>
      <w:r w:rsidR="003D1032">
        <w:rPr>
          <w:lang w:val="en-US"/>
        </w:rPr>
        <w:t>--</w:t>
      </w:r>
      <w:r w:rsidRPr="00C35FEF">
        <w:rPr>
          <w:lang w:val="en-US"/>
        </w:rPr>
        <w:t>version</w:t>
      </w:r>
    </w:p>
    <w:p w14:paraId="7CC0574E" w14:textId="407BDF89" w:rsidR="00C35FEF" w:rsidRDefault="00C35FEF" w:rsidP="00C35FEF">
      <w:pPr>
        <w:rPr>
          <w:lang w:val="pt-BR"/>
        </w:rPr>
      </w:pPr>
      <w:r>
        <w:tab/>
      </w:r>
      <w:r w:rsidRPr="00C35FEF">
        <w:rPr>
          <w:lang w:val="pt-BR"/>
        </w:rPr>
        <w:t>O comando exibe, por meio do exec, a vers</w:t>
      </w:r>
      <w:r>
        <w:rPr>
          <w:lang w:val="pt-BR"/>
        </w:rPr>
        <w:t>ão do MySQL.</w:t>
      </w:r>
    </w:p>
    <w:p w14:paraId="6B3B4FB4" w14:textId="3D4D0F93" w:rsidR="00C35FEF" w:rsidRDefault="00C35FEF" w:rsidP="00C35FEF">
      <w:pPr>
        <w:rPr>
          <w:lang w:val="pt-BR"/>
        </w:rPr>
      </w:pPr>
      <w:r>
        <w:rPr>
          <w:lang w:val="pt-BR"/>
        </w:rPr>
        <w:t>´</w:t>
      </w:r>
      <w:r>
        <w:rPr>
          <w:lang w:val="pt-BR"/>
        </w:rPr>
        <w:tab/>
        <w:t>É possível conectar um novo shell por meio do exec:</w:t>
      </w:r>
    </w:p>
    <w:p w14:paraId="505B5BBC" w14:textId="029170DF" w:rsidR="00C35FEF" w:rsidRDefault="00C35FEF" w:rsidP="00C35FEF">
      <w:pPr>
        <w:pStyle w:val="Code"/>
        <w:rPr>
          <w:lang w:val="en-US"/>
        </w:rPr>
      </w:pPr>
      <w:proofErr w:type="spellStart"/>
      <w:proofErr w:type="gramStart"/>
      <w:r w:rsidRPr="00C35FEF">
        <w:rPr>
          <w:lang w:val="en-US"/>
        </w:rPr>
        <w:t>docker</w:t>
      </w:r>
      <w:proofErr w:type="spellEnd"/>
      <w:proofErr w:type="gramEnd"/>
      <w:r w:rsidRPr="00C35FEF">
        <w:rPr>
          <w:lang w:val="en-US"/>
        </w:rPr>
        <w:t xml:space="preserve"> container exec –it </w:t>
      </w:r>
      <w:proofErr w:type="spellStart"/>
      <w:r w:rsidRPr="00C35FEF">
        <w:rPr>
          <w:lang w:val="en-US"/>
        </w:rPr>
        <w:t>mydb</w:t>
      </w:r>
      <w:proofErr w:type="spellEnd"/>
      <w:r w:rsidRPr="00C35FEF">
        <w:rPr>
          <w:lang w:val="en-US"/>
        </w:rPr>
        <w:t xml:space="preserve"> </w:t>
      </w:r>
      <w:proofErr w:type="spellStart"/>
      <w:r w:rsidRPr="00C35FEF">
        <w:rPr>
          <w:lang w:val="en-US"/>
        </w:rPr>
        <w:t>sh</w:t>
      </w:r>
      <w:proofErr w:type="spellEnd"/>
    </w:p>
    <w:p w14:paraId="20A3D229" w14:textId="51FAA529" w:rsidR="00C35FEF" w:rsidRDefault="003D1032" w:rsidP="00C35FEF">
      <w:pPr>
        <w:rPr>
          <w:lang w:val="pt-BR"/>
        </w:rPr>
      </w:pPr>
      <w:r>
        <w:tab/>
      </w:r>
      <w:r w:rsidRPr="003D1032">
        <w:rPr>
          <w:lang w:val="pt-BR"/>
        </w:rPr>
        <w:t>Para executar o mesmo comando para verificar a ver</w:t>
      </w:r>
      <w:r>
        <w:rPr>
          <w:lang w:val="pt-BR"/>
        </w:rPr>
        <w:t>são:</w:t>
      </w:r>
    </w:p>
    <w:p w14:paraId="179F0936" w14:textId="5BF4AE29" w:rsidR="003D1032" w:rsidRDefault="003D1032" w:rsidP="003D1032">
      <w:pPr>
        <w:pStyle w:val="Code"/>
        <w:jc w:val="left"/>
        <w:rPr>
          <w:lang w:val="en-US"/>
        </w:rPr>
      </w:pPr>
      <w:proofErr w:type="spellStart"/>
      <w:proofErr w:type="gramStart"/>
      <w:r w:rsidRPr="00C35FEF">
        <w:rPr>
          <w:lang w:val="en-US"/>
        </w:rPr>
        <w:t>mysql</w:t>
      </w:r>
      <w:proofErr w:type="spellEnd"/>
      <w:proofErr w:type="gramEnd"/>
      <w:r w:rsidRPr="00C35FEF">
        <w:rPr>
          <w:lang w:val="en-US"/>
        </w:rPr>
        <w:t xml:space="preserve"> --user=root --password=$MYSQL_ROOT_PASSWORD </w:t>
      </w:r>
      <w:r>
        <w:rPr>
          <w:lang w:val="en-US"/>
        </w:rPr>
        <w:t>--</w:t>
      </w:r>
      <w:r w:rsidRPr="00C35FEF">
        <w:rPr>
          <w:lang w:val="en-US"/>
        </w:rPr>
        <w:t>version</w:t>
      </w:r>
    </w:p>
    <w:p w14:paraId="54CA364E" w14:textId="42502F4E" w:rsidR="003D1032" w:rsidRDefault="003D1032" w:rsidP="003D1032">
      <w:pPr>
        <w:rPr>
          <w:lang w:val="pt-BR"/>
        </w:rPr>
      </w:pPr>
      <w:r>
        <w:tab/>
      </w:r>
      <w:r w:rsidRPr="003D1032">
        <w:rPr>
          <w:lang w:val="pt-BR"/>
        </w:rPr>
        <w:t>O comando imprime o mesmo texto, por</w:t>
      </w:r>
      <w:r>
        <w:rPr>
          <w:lang w:val="pt-BR"/>
        </w:rPr>
        <w:t>ém foi executado dentro de um shell do container.</w:t>
      </w:r>
    </w:p>
    <w:p w14:paraId="4A7798B4" w14:textId="5836083C" w:rsidR="003D1032" w:rsidRDefault="003D1032" w:rsidP="003D1032">
      <w:pPr>
        <w:pStyle w:val="Heading1"/>
        <w:rPr>
          <w:lang w:val="pt-BR"/>
        </w:rPr>
      </w:pPr>
      <w:r>
        <w:rPr>
          <w:lang w:val="pt-BR"/>
        </w:rPr>
        <w:lastRenderedPageBreak/>
        <w:t>Empacotar e executar um app customizado com Docker</w:t>
      </w:r>
    </w:p>
    <w:p w14:paraId="2BE6C448" w14:textId="6E235719" w:rsidR="003D1032" w:rsidRDefault="0061608F" w:rsidP="003D1032">
      <w:pPr>
        <w:rPr>
          <w:lang w:val="pt-BR"/>
        </w:rPr>
      </w:pPr>
      <w:r>
        <w:rPr>
          <w:lang w:val="pt-BR"/>
        </w:rPr>
        <w:tab/>
        <w:t>Este capítulo utiliza o repositório que foi comentado nos pré-requisitos.</w:t>
      </w:r>
    </w:p>
    <w:p w14:paraId="5CD141EE" w14:textId="2F376EEF" w:rsidR="00E2341C" w:rsidRDefault="00E2341C" w:rsidP="003D1032">
      <w:pPr>
        <w:rPr>
          <w:lang w:val="pt-BR"/>
        </w:rPr>
      </w:pPr>
      <w:r>
        <w:rPr>
          <w:lang w:val="pt-BR"/>
        </w:rPr>
        <w:tab/>
        <w:t>Acessar a pasta do repositório:</w:t>
      </w:r>
    </w:p>
    <w:p w14:paraId="279B4A98" w14:textId="63D7DE5C" w:rsidR="0061608F" w:rsidRDefault="00E2341C" w:rsidP="00E2341C">
      <w:pPr>
        <w:pStyle w:val="Code"/>
      </w:pPr>
      <w:r>
        <w:t>cd ~/linux_tweet_app</w:t>
      </w:r>
    </w:p>
    <w:p w14:paraId="6B7A4896" w14:textId="57C10967" w:rsidR="00E2341C" w:rsidRDefault="00E2341C" w:rsidP="00E2341C">
      <w:pPr>
        <w:pStyle w:val="Code"/>
      </w:pPr>
      <w:r>
        <w:t>cat Dockerfile</w:t>
      </w:r>
    </w:p>
    <w:p w14:paraId="1D32C07D" w14:textId="29BF51EF" w:rsidR="00E2341C" w:rsidRDefault="00E2341C" w:rsidP="00E2341C">
      <w:pPr>
        <w:rPr>
          <w:lang w:val="pt-BR"/>
        </w:rPr>
      </w:pPr>
      <w:r>
        <w:tab/>
      </w:r>
      <w:r w:rsidRPr="00E2341C">
        <w:rPr>
          <w:lang w:val="pt-BR"/>
        </w:rPr>
        <w:t>O comando imprime o conteúdo do Dockerfile.</w:t>
      </w:r>
    </w:p>
    <w:p w14:paraId="23929E98" w14:textId="6B4257B9" w:rsidR="00E2341C" w:rsidRPr="00E2341C" w:rsidRDefault="00E2341C" w:rsidP="00E2341C">
      <w:pPr>
        <w:rPr>
          <w:lang w:val="pt-BR"/>
        </w:rPr>
      </w:pPr>
      <w:r w:rsidRPr="00E2341C">
        <w:rPr>
          <w:lang w:val="pt-BR"/>
        </w:rPr>
        <w:tab/>
      </w:r>
      <w:proofErr w:type="spellStart"/>
      <w:r>
        <w:t>Comandos</w:t>
      </w:r>
      <w:proofErr w:type="spellEnd"/>
      <w:r>
        <w:t xml:space="preserve"> do </w:t>
      </w:r>
      <w:proofErr w:type="spellStart"/>
      <w:r>
        <w:t>Dockerfile</w:t>
      </w:r>
      <w:proofErr w:type="spellEnd"/>
      <w:r>
        <w:t xml:space="preserve">: </w:t>
      </w:r>
    </w:p>
    <w:p w14:paraId="6FD888CF" w14:textId="1DF69ADF" w:rsidR="00E2341C" w:rsidRPr="00E2341C" w:rsidRDefault="00E2341C" w:rsidP="00E2341C">
      <w:pPr>
        <w:pStyle w:val="ListParagraph"/>
        <w:numPr>
          <w:ilvl w:val="0"/>
          <w:numId w:val="37"/>
        </w:numPr>
        <w:rPr>
          <w:lang w:val="pt-BR"/>
        </w:rPr>
      </w:pPr>
      <w:r w:rsidRPr="00E2341C">
        <w:rPr>
          <w:lang w:val="pt-BR"/>
        </w:rPr>
        <w:t xml:space="preserve">FROM: indica qual </w:t>
      </w:r>
      <w:r>
        <w:rPr>
          <w:lang w:val="pt-BR"/>
        </w:rPr>
        <w:t>é o image base a ser utilizado</w:t>
      </w:r>
    </w:p>
    <w:p w14:paraId="3609B6AF" w14:textId="3D5FEFF3" w:rsidR="00E2341C" w:rsidRDefault="00E2341C" w:rsidP="00E2341C">
      <w:pPr>
        <w:pStyle w:val="ListParagraph"/>
        <w:numPr>
          <w:ilvl w:val="0"/>
          <w:numId w:val="37"/>
        </w:numPr>
        <w:rPr>
          <w:lang w:val="pt-BR"/>
        </w:rPr>
      </w:pPr>
      <w:r>
        <w:rPr>
          <w:lang w:val="pt-BR"/>
        </w:rPr>
        <w:t>COPY: copia os arquivos no Docker host para a image para um local conhecido</w:t>
      </w:r>
    </w:p>
    <w:p w14:paraId="24850429" w14:textId="689840A3" w:rsidR="00E2341C" w:rsidRDefault="00E2341C" w:rsidP="00E2341C">
      <w:pPr>
        <w:pStyle w:val="ListParagraph"/>
        <w:numPr>
          <w:ilvl w:val="0"/>
          <w:numId w:val="37"/>
        </w:numPr>
        <w:rPr>
          <w:lang w:val="pt-BR"/>
        </w:rPr>
      </w:pPr>
      <w:r>
        <w:rPr>
          <w:lang w:val="pt-BR"/>
        </w:rPr>
        <w:t>EXPOSE: documenta quais portas a aplicação vai utilizar</w:t>
      </w:r>
    </w:p>
    <w:p w14:paraId="71F1FB7C" w14:textId="0BA104A8" w:rsidR="00E2341C" w:rsidRDefault="00E2341C" w:rsidP="00E2341C">
      <w:pPr>
        <w:pStyle w:val="ListParagraph"/>
        <w:numPr>
          <w:ilvl w:val="0"/>
          <w:numId w:val="37"/>
        </w:numPr>
        <w:rPr>
          <w:lang w:val="pt-BR"/>
        </w:rPr>
      </w:pPr>
      <w:r>
        <w:rPr>
          <w:lang w:val="pt-BR"/>
        </w:rPr>
        <w:t>CMD: especifica qual comando executar quando o container inicializar. Pode-se especificar o comando e os argumentos de tempo de execução</w:t>
      </w:r>
    </w:p>
    <w:p w14:paraId="604670EE" w14:textId="77777777" w:rsidR="00E2341C" w:rsidRDefault="00E2341C" w:rsidP="00E2341C">
      <w:pPr>
        <w:ind w:left="360" w:firstLine="348"/>
        <w:rPr>
          <w:lang w:val="pt-BR"/>
        </w:rPr>
      </w:pPr>
      <w:r>
        <w:rPr>
          <w:lang w:val="pt-BR"/>
        </w:rPr>
        <w:t xml:space="preserve">Para facilitar os comandos, será criada uma variável com o Docker ID: </w:t>
      </w:r>
    </w:p>
    <w:p w14:paraId="0C978D0B" w14:textId="071D4B5A" w:rsidR="00E2341C" w:rsidRDefault="00E2341C" w:rsidP="00E2341C">
      <w:pPr>
        <w:pStyle w:val="Code"/>
        <w:rPr>
          <w:i/>
        </w:rPr>
      </w:pPr>
      <w:r>
        <w:t>export DOCKERID=</w:t>
      </w:r>
      <w:r w:rsidRPr="00E2341C">
        <w:rPr>
          <w:i/>
        </w:rPr>
        <w:t>&lt;</w:t>
      </w:r>
      <w:r>
        <w:rPr>
          <w:i/>
        </w:rPr>
        <w:t>docker-id</w:t>
      </w:r>
      <w:r w:rsidRPr="00E2341C">
        <w:rPr>
          <w:i/>
        </w:rPr>
        <w:t>&gt;</w:t>
      </w:r>
    </w:p>
    <w:p w14:paraId="09E07AA4" w14:textId="6B0B48AB" w:rsidR="00E2341C" w:rsidRDefault="00113F85" w:rsidP="00E2341C">
      <w:r>
        <w:tab/>
      </w:r>
      <w:proofErr w:type="spellStart"/>
      <w:r>
        <w:t>Confirmando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atribuição</w:t>
      </w:r>
      <w:proofErr w:type="spellEnd"/>
      <w:r>
        <w:t>:</w:t>
      </w:r>
    </w:p>
    <w:p w14:paraId="2AEFC2DB" w14:textId="3AAFDF31" w:rsidR="00113F85" w:rsidRDefault="00113F85" w:rsidP="00113F85">
      <w:pPr>
        <w:pStyle w:val="Code"/>
      </w:pPr>
      <w:r>
        <w:t>echo $DOCKERID</w:t>
      </w:r>
    </w:p>
    <w:p w14:paraId="0812292E" w14:textId="10F53072" w:rsidR="00113F85" w:rsidRDefault="00113F85" w:rsidP="00113F85">
      <w:r>
        <w:tab/>
      </w:r>
      <w:proofErr w:type="spellStart"/>
      <w:r>
        <w:t>Criando</w:t>
      </w:r>
      <w:proofErr w:type="spellEnd"/>
      <w:r>
        <w:t xml:space="preserve"> novo image: </w:t>
      </w:r>
    </w:p>
    <w:p w14:paraId="295049C0" w14:textId="713FB09D" w:rsidR="00113F85" w:rsidRDefault="00113F85" w:rsidP="00113F85">
      <w:pPr>
        <w:pStyle w:val="Code"/>
        <w:rPr>
          <w:lang w:val="en-US"/>
        </w:rPr>
      </w:pPr>
      <w:proofErr w:type="spellStart"/>
      <w:proofErr w:type="gramStart"/>
      <w:r w:rsidRPr="00113F85">
        <w:rPr>
          <w:lang w:val="en-US"/>
        </w:rPr>
        <w:t>docker</w:t>
      </w:r>
      <w:proofErr w:type="spellEnd"/>
      <w:proofErr w:type="gramEnd"/>
      <w:r w:rsidRPr="00113F85">
        <w:rPr>
          <w:lang w:val="en-US"/>
        </w:rPr>
        <w:t xml:space="preserve"> image build --tag $DOCKERID/linux</w:t>
      </w:r>
      <w:r>
        <w:rPr>
          <w:lang w:val="en-US"/>
        </w:rPr>
        <w:t>_tweet_app:1</w:t>
      </w:r>
      <w:r w:rsidRPr="00113F85">
        <w:rPr>
          <w:lang w:val="en-US"/>
        </w:rPr>
        <w:t>.</w:t>
      </w:r>
      <w:r>
        <w:rPr>
          <w:lang w:val="en-US"/>
        </w:rPr>
        <w:t>0 .</w:t>
      </w:r>
    </w:p>
    <w:p w14:paraId="33677DC2" w14:textId="20E37D23" w:rsidR="00113F85" w:rsidRDefault="00113F85" w:rsidP="00113F85">
      <w:r>
        <w:tab/>
      </w:r>
      <w:proofErr w:type="spellStart"/>
      <w:r>
        <w:t>Anotações</w:t>
      </w:r>
      <w:proofErr w:type="spellEnd"/>
      <w:r>
        <w:t>:</w:t>
      </w:r>
    </w:p>
    <w:p w14:paraId="524459C4" w14:textId="1F1E93E4" w:rsidR="00113F85" w:rsidRDefault="00113F85" w:rsidP="00113F85">
      <w:pPr>
        <w:pStyle w:val="ListParagraph"/>
        <w:numPr>
          <w:ilvl w:val="0"/>
          <w:numId w:val="38"/>
        </w:numPr>
        <w:rPr>
          <w:lang w:val="pt-BR"/>
        </w:rPr>
      </w:pPr>
      <w:r w:rsidRPr="00113F85">
        <w:rPr>
          <w:lang w:val="pt-BR"/>
        </w:rPr>
        <w:t xml:space="preserve"> Tag: dá um nome </w:t>
      </w:r>
      <w:r>
        <w:rPr>
          <w:lang w:val="pt-BR"/>
        </w:rPr>
        <w:t>à image. Quando um Docker ID está incluído no nome, é possível armazenar o image no Docker Hub.</w:t>
      </w:r>
    </w:p>
    <w:p w14:paraId="4B66A552" w14:textId="1DB7E5D9" w:rsidR="00113F85" w:rsidRDefault="00113F85" w:rsidP="00113F85">
      <w:pPr>
        <w:pStyle w:val="ListParagraph"/>
        <w:numPr>
          <w:ilvl w:val="0"/>
          <w:numId w:val="38"/>
        </w:numPr>
        <w:rPr>
          <w:lang w:val="pt-BR"/>
        </w:rPr>
      </w:pPr>
      <w:r>
        <w:rPr>
          <w:lang w:val="pt-BR"/>
        </w:rPr>
        <w:t>“.” : Diz ao Docker para utilizar a pasta atual como contexto de build.</w:t>
      </w:r>
    </w:p>
    <w:p w14:paraId="071F5535" w14:textId="77777777" w:rsidR="006D78AA" w:rsidRDefault="006D78AA" w:rsidP="006D78AA">
      <w:pPr>
        <w:ind w:left="708"/>
        <w:rPr>
          <w:lang w:val="pt-BR"/>
        </w:rPr>
      </w:pPr>
      <w:r>
        <w:rPr>
          <w:lang w:val="pt-BR"/>
        </w:rPr>
        <w:t xml:space="preserve">Comando para executar o container: </w:t>
      </w:r>
    </w:p>
    <w:p w14:paraId="57AA3CE7" w14:textId="77777777" w:rsidR="006D78AA" w:rsidRDefault="006D78AA" w:rsidP="006D78AA">
      <w:pPr>
        <w:pStyle w:val="Code"/>
      </w:pPr>
      <w:r w:rsidRPr="006D78AA">
        <w:t>docker container run \</w:t>
      </w:r>
    </w:p>
    <w:p w14:paraId="747350B9" w14:textId="58CD5106" w:rsidR="006D78AA" w:rsidRPr="006D78AA" w:rsidRDefault="006D78AA" w:rsidP="006D78AA">
      <w:pPr>
        <w:pStyle w:val="Code"/>
      </w:pPr>
      <w:r w:rsidRPr="006D78AA">
        <w:t xml:space="preserve"> --detach \</w:t>
      </w:r>
    </w:p>
    <w:p w14:paraId="06ECB5DB" w14:textId="77777777" w:rsidR="006D78AA" w:rsidRPr="006D78AA" w:rsidRDefault="006D78AA" w:rsidP="006D78AA">
      <w:pPr>
        <w:pStyle w:val="Code"/>
      </w:pPr>
      <w:r w:rsidRPr="006D78AA">
        <w:t xml:space="preserve"> --publish 80:80 \</w:t>
      </w:r>
    </w:p>
    <w:p w14:paraId="420954B8" w14:textId="77777777" w:rsidR="006D78AA" w:rsidRPr="006D78AA" w:rsidRDefault="006D78AA" w:rsidP="006D78AA">
      <w:pPr>
        <w:pStyle w:val="Code"/>
        <w:rPr>
          <w:lang w:val="en-US"/>
        </w:rPr>
      </w:pPr>
      <w:r w:rsidRPr="006D78AA">
        <w:t xml:space="preserve"> </w:t>
      </w:r>
      <w:r w:rsidRPr="006D78AA">
        <w:rPr>
          <w:lang w:val="en-US"/>
        </w:rPr>
        <w:t xml:space="preserve">--name </w:t>
      </w:r>
      <w:proofErr w:type="spellStart"/>
      <w:r w:rsidRPr="006D78AA">
        <w:rPr>
          <w:lang w:val="en-US"/>
        </w:rPr>
        <w:t>linux_tweet_app</w:t>
      </w:r>
      <w:proofErr w:type="spellEnd"/>
      <w:r w:rsidRPr="006D78AA">
        <w:rPr>
          <w:lang w:val="en-US"/>
        </w:rPr>
        <w:t xml:space="preserve"> \</w:t>
      </w:r>
    </w:p>
    <w:p w14:paraId="56D16DC9" w14:textId="0EAD8C6E" w:rsidR="00113F85" w:rsidRDefault="006D78AA" w:rsidP="006D78AA">
      <w:pPr>
        <w:pStyle w:val="Code"/>
        <w:rPr>
          <w:lang w:val="en-US"/>
        </w:rPr>
      </w:pPr>
      <w:r w:rsidRPr="006D78AA">
        <w:rPr>
          <w:lang w:val="en-US"/>
        </w:rPr>
        <w:t xml:space="preserve"> $DOCKERID/linux_tweet_app:1.0</w:t>
      </w:r>
    </w:p>
    <w:p w14:paraId="1FAB1940" w14:textId="693E441D" w:rsidR="006D78AA" w:rsidRDefault="006D78AA" w:rsidP="006D78AA">
      <w:pPr>
        <w:rPr>
          <w:lang w:val="pt-BR"/>
        </w:rPr>
      </w:pPr>
      <w:r>
        <w:tab/>
      </w:r>
      <w:r w:rsidRPr="006D78AA">
        <w:rPr>
          <w:lang w:val="pt-BR"/>
        </w:rPr>
        <w:t xml:space="preserve">Por utilizar o NGINX web server, </w:t>
      </w:r>
      <w:r>
        <w:rPr>
          <w:lang w:val="pt-BR"/>
        </w:rPr>
        <w:t>será utilizado o flag “publish” para publicar a porta 80 DENTRO do container na porta 80 DO HOST. Isto vai permitir que o tráfego da porta 80 do host seja direcionada para a porta 80 dentro do container.</w:t>
      </w:r>
    </w:p>
    <w:p w14:paraId="14C7F79C" w14:textId="4BF0C39E" w:rsidR="006D78AA" w:rsidRDefault="006D78AA" w:rsidP="006D78AA">
      <w:pPr>
        <w:rPr>
          <w:lang w:val="pt-BR"/>
        </w:rPr>
      </w:pPr>
      <w:r>
        <w:rPr>
          <w:lang w:val="pt-BR"/>
        </w:rPr>
        <w:lastRenderedPageBreak/>
        <w:tab/>
        <w:t xml:space="preserve">O formato para utilizar o flag publish é: </w:t>
      </w:r>
    </w:p>
    <w:p w14:paraId="6E8D717E" w14:textId="376AF4AA" w:rsidR="006D78AA" w:rsidRDefault="006D78AA" w:rsidP="006D78AA">
      <w:pPr>
        <w:pStyle w:val="Code"/>
        <w:rPr>
          <w:i/>
          <w:lang w:val="en-US"/>
        </w:rPr>
      </w:pPr>
      <w:r w:rsidRPr="006D78AA">
        <w:rPr>
          <w:lang w:val="en-US"/>
        </w:rPr>
        <w:t xml:space="preserve">--publish </w:t>
      </w:r>
      <w:r w:rsidRPr="006D78AA">
        <w:rPr>
          <w:i/>
          <w:lang w:val="en-US"/>
        </w:rPr>
        <w:t>&lt;host-port</w:t>
      </w:r>
      <w:proofErr w:type="gramStart"/>
      <w:r w:rsidRPr="006D78AA">
        <w:rPr>
          <w:i/>
          <w:lang w:val="en-US"/>
        </w:rPr>
        <w:t>&gt;</w:t>
      </w:r>
      <w:r w:rsidRPr="006D78AA">
        <w:rPr>
          <w:lang w:val="en-US"/>
        </w:rPr>
        <w:t>:</w:t>
      </w:r>
      <w:proofErr w:type="gramEnd"/>
      <w:r w:rsidRPr="006D78AA">
        <w:rPr>
          <w:i/>
          <w:lang w:val="en-US"/>
        </w:rPr>
        <w:t>&lt;container-port&gt;</w:t>
      </w:r>
    </w:p>
    <w:p w14:paraId="1D38F427" w14:textId="54FCA0D4" w:rsidR="006D78AA" w:rsidRDefault="006D78AA" w:rsidP="006D78AA">
      <w:pPr>
        <w:rPr>
          <w:lang w:val="pt-BR"/>
        </w:rPr>
      </w:pPr>
      <w:r>
        <w:tab/>
      </w:r>
      <w:r w:rsidRPr="006D78AA">
        <w:rPr>
          <w:lang w:val="pt-BR"/>
        </w:rPr>
        <w:t>É possível mapear portas diferentes. Necess</w:t>
      </w:r>
      <w:r>
        <w:rPr>
          <w:lang w:val="pt-BR"/>
        </w:rPr>
        <w:t>ário quando dois containers utilizam a mesma porta para comunicação, sendo que a exposição de uma porta do host pode ser feita apenas uma vez.</w:t>
      </w:r>
    </w:p>
    <w:p w14:paraId="7AB2C4D8" w14:textId="250D56FB" w:rsidR="006D78AA" w:rsidRDefault="006D78AA" w:rsidP="006D78AA">
      <w:pPr>
        <w:rPr>
          <w:lang w:val="pt-BR"/>
        </w:rPr>
      </w:pPr>
      <w:r>
        <w:rPr>
          <w:lang w:val="pt-BR"/>
        </w:rPr>
        <w:tab/>
        <w:t xml:space="preserve">Após executar o comando de execução, visitar o site que mostra a aplicação rodando. O link é similar ao: </w:t>
      </w:r>
      <w:r>
        <w:rPr>
          <w:lang w:val="pt-BR"/>
        </w:rPr>
        <w:fldChar w:fldCharType="begin"/>
      </w:r>
      <w:r>
        <w:rPr>
          <w:lang w:val="pt-BR"/>
        </w:rPr>
        <w:instrText xml:space="preserve"> HYPERLINK "</w:instrText>
      </w:r>
      <w:r w:rsidRPr="006D78AA">
        <w:rPr>
          <w:lang w:val="pt-BR"/>
        </w:rPr>
        <w:instrText>http://ip172-18-0-10-bec1500gn5rg00f00l5g-80.direct.labs.play-with-docker.com/</w:instrText>
      </w:r>
      <w:r>
        <w:rPr>
          <w:lang w:val="pt-BR"/>
        </w:rPr>
        <w:instrText xml:space="preserve">" </w:instrText>
      </w:r>
      <w:r>
        <w:rPr>
          <w:lang w:val="pt-BR"/>
        </w:rPr>
        <w:fldChar w:fldCharType="separate"/>
      </w:r>
      <w:r w:rsidRPr="00F503FC">
        <w:rPr>
          <w:rStyle w:val="Hyperlink"/>
          <w:lang w:val="pt-BR"/>
        </w:rPr>
        <w:t>http://ip172-18-0-10-bec1500gn5rg00f00l5g-80.direct.labs.play-with-docker.com/</w:t>
      </w:r>
      <w:r>
        <w:rPr>
          <w:lang w:val="pt-BR"/>
        </w:rPr>
        <w:fldChar w:fldCharType="end"/>
      </w:r>
    </w:p>
    <w:p w14:paraId="42176AB6" w14:textId="2C20EC08" w:rsidR="006D78AA" w:rsidRDefault="006D78AA" w:rsidP="006D78AA">
      <w:pPr>
        <w:rPr>
          <w:lang w:val="pt-BR"/>
        </w:rPr>
      </w:pPr>
      <w:r>
        <w:rPr>
          <w:lang w:val="pt-BR"/>
        </w:rPr>
        <w:tab/>
        <w:t>Comando para remover (não utilizar):</w:t>
      </w:r>
    </w:p>
    <w:p w14:paraId="060BAAED" w14:textId="5E5A6FBE" w:rsidR="006D78AA" w:rsidRDefault="006D78AA" w:rsidP="006D78AA">
      <w:pPr>
        <w:pStyle w:val="Code"/>
        <w:rPr>
          <w:lang w:val="en-US"/>
        </w:rPr>
      </w:pPr>
      <w:proofErr w:type="spellStart"/>
      <w:proofErr w:type="gramStart"/>
      <w:r w:rsidRPr="006D78AA">
        <w:rPr>
          <w:lang w:val="en-US"/>
        </w:rPr>
        <w:t>docker</w:t>
      </w:r>
      <w:proofErr w:type="spellEnd"/>
      <w:proofErr w:type="gramEnd"/>
      <w:r w:rsidRPr="006D78AA">
        <w:rPr>
          <w:lang w:val="en-US"/>
        </w:rPr>
        <w:t xml:space="preserve"> container </w:t>
      </w:r>
      <w:proofErr w:type="spellStart"/>
      <w:r w:rsidRPr="006D78AA">
        <w:rPr>
          <w:lang w:val="en-US"/>
        </w:rPr>
        <w:t>rm</w:t>
      </w:r>
      <w:proofErr w:type="spellEnd"/>
      <w:r w:rsidRPr="006D78AA">
        <w:rPr>
          <w:lang w:val="en-US"/>
        </w:rPr>
        <w:t xml:space="preserve"> --force </w:t>
      </w:r>
      <w:proofErr w:type="spellStart"/>
      <w:r w:rsidRPr="006D78AA">
        <w:rPr>
          <w:lang w:val="en-US"/>
        </w:rPr>
        <w:t>linux_tweet_app</w:t>
      </w:r>
      <w:proofErr w:type="spellEnd"/>
    </w:p>
    <w:p w14:paraId="4E7DB825" w14:textId="5CDB0EFA" w:rsidR="006D78AA" w:rsidRDefault="006D78AA" w:rsidP="006D78AA">
      <w:pPr>
        <w:rPr>
          <w:lang w:val="pt-BR"/>
        </w:rPr>
      </w:pPr>
      <w:r>
        <w:tab/>
      </w:r>
      <w:r w:rsidRPr="006D78AA">
        <w:rPr>
          <w:lang w:val="pt-BR"/>
        </w:rPr>
        <w:t>Este comando remove o container sem deslig</w:t>
      </w:r>
      <w:r>
        <w:rPr>
          <w:lang w:val="pt-BR"/>
        </w:rPr>
        <w:t>á-lo. Ele acaba desligando o container e remove permanentemente do Docker host.</w:t>
      </w:r>
    </w:p>
    <w:p w14:paraId="5ADA6E4D" w14:textId="0D0DDC9C" w:rsidR="006D78AA" w:rsidRDefault="006D78AA" w:rsidP="006D78AA">
      <w:pPr>
        <w:rPr>
          <w:lang w:val="pt-BR"/>
        </w:rPr>
      </w:pPr>
      <w:r>
        <w:rPr>
          <w:lang w:val="pt-BR"/>
        </w:rPr>
        <w:tab/>
        <w:t xml:space="preserve">Num ambiente de produção utilizar: </w:t>
      </w:r>
    </w:p>
    <w:p w14:paraId="67D50A09" w14:textId="7A510105" w:rsidR="006D78AA" w:rsidRPr="006D78AA" w:rsidRDefault="006D78AA" w:rsidP="006D78AA">
      <w:pPr>
        <w:pStyle w:val="ListParagraph"/>
        <w:numPr>
          <w:ilvl w:val="0"/>
          <w:numId w:val="39"/>
        </w:numPr>
        <w:rPr>
          <w:lang w:val="pt-BR"/>
        </w:rPr>
      </w:pPr>
      <w:r>
        <w:rPr>
          <w:lang w:val="pt-BR"/>
        </w:rPr>
        <w:t>Parar o container</w:t>
      </w:r>
    </w:p>
    <w:p w14:paraId="6872EFC9" w14:textId="786DCE25" w:rsidR="006D78AA" w:rsidRDefault="006D78AA" w:rsidP="006D78AA">
      <w:pPr>
        <w:pStyle w:val="Code"/>
      </w:pPr>
      <w:r>
        <w:t>docker container stop ...</w:t>
      </w:r>
    </w:p>
    <w:p w14:paraId="278A6A30" w14:textId="41BE7913" w:rsidR="006D78AA" w:rsidRDefault="006D78AA" w:rsidP="006D78AA">
      <w:pPr>
        <w:pStyle w:val="ListParagraph"/>
        <w:numPr>
          <w:ilvl w:val="0"/>
          <w:numId w:val="39"/>
        </w:numPr>
      </w:pPr>
      <w:r>
        <w:t xml:space="preserve">Remover </w:t>
      </w:r>
      <w:proofErr w:type="spellStart"/>
      <w:r w:rsidR="005B506B">
        <w:t>permanentemente</w:t>
      </w:r>
      <w:proofErr w:type="spellEnd"/>
      <w:r w:rsidR="005B506B">
        <w:t xml:space="preserve"> </w:t>
      </w:r>
      <w:r>
        <w:t>o container</w:t>
      </w:r>
    </w:p>
    <w:p w14:paraId="3883C3AB" w14:textId="0E3A5E08" w:rsidR="006D78AA" w:rsidRDefault="006D78AA" w:rsidP="006D78AA">
      <w:pPr>
        <w:pStyle w:val="Code"/>
      </w:pPr>
      <w:r>
        <w:t>docker container rm ...</w:t>
      </w:r>
    </w:p>
    <w:p w14:paraId="70360CD4" w14:textId="33F1D64B" w:rsidR="00800FB4" w:rsidRPr="00800FB4" w:rsidRDefault="00800FB4" w:rsidP="00800FB4">
      <w:pPr>
        <w:pStyle w:val="Heading1"/>
        <w:rPr>
          <w:lang w:val="pt-BR"/>
        </w:rPr>
      </w:pPr>
      <w:r w:rsidRPr="00800FB4">
        <w:rPr>
          <w:lang w:val="pt-BR"/>
        </w:rPr>
        <w:t>Modificar uma página executando</w:t>
      </w:r>
    </w:p>
    <w:p w14:paraId="5FB6D71B" w14:textId="63335E33" w:rsidR="00800FB4" w:rsidRDefault="00800FB4" w:rsidP="00800FB4">
      <w:pPr>
        <w:rPr>
          <w:lang w:val="pt-BR"/>
        </w:rPr>
      </w:pPr>
      <w:r w:rsidRPr="00800FB4">
        <w:rPr>
          <w:lang w:val="pt-BR"/>
        </w:rPr>
        <w:t>Task 3: Modify a running website</w:t>
      </w:r>
    </w:p>
    <w:p w14:paraId="72B4067D" w14:textId="143888D5" w:rsidR="00800FB4" w:rsidRPr="00800FB4" w:rsidRDefault="00800FB4" w:rsidP="00800FB4">
      <w:pPr>
        <w:rPr>
          <w:lang w:val="pt-BR"/>
        </w:rPr>
      </w:pPr>
      <w:r>
        <w:rPr>
          <w:lang w:val="pt-BR"/>
        </w:rPr>
        <w:t>.....</w:t>
      </w:r>
      <w:bookmarkStart w:id="2" w:name="_GoBack"/>
      <w:bookmarkEnd w:id="2"/>
    </w:p>
    <w:sectPr w:rsidR="00800FB4" w:rsidRPr="00800FB4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kemi Kitagami, Elise" w:date="2018-09-11T14:45:00Z" w:initials="AKE">
    <w:p w14:paraId="7BB03EB5" w14:textId="77777777" w:rsidR="00D8545F" w:rsidRDefault="00D8545F">
      <w:pPr>
        <w:pStyle w:val="CommentText"/>
      </w:pPr>
      <w:r>
        <w:rPr>
          <w:rStyle w:val="CommentReference"/>
        </w:rPr>
        <w:annotationRef/>
      </w:r>
      <w:proofErr w:type="spellStart"/>
      <w:r>
        <w:t>Não</w:t>
      </w:r>
      <w:proofErr w:type="spellEnd"/>
      <w:r>
        <w:t xml:space="preserve"> </w:t>
      </w:r>
      <w:proofErr w:type="spellStart"/>
      <w:r>
        <w:t>testado</w:t>
      </w:r>
      <w:proofErr w:type="spellEnd"/>
    </w:p>
  </w:comment>
  <w:comment w:id="1" w:author="Akemi Kitagami, Elise" w:date="2018-09-11T15:02:00Z" w:initials="AKE">
    <w:p w14:paraId="19218DC5" w14:textId="0FF3B930" w:rsidR="00816DF1" w:rsidRDefault="00816DF1">
      <w:pPr>
        <w:pStyle w:val="CommentText"/>
      </w:pPr>
      <w:r>
        <w:rPr>
          <w:rStyle w:val="CommentReference"/>
        </w:rPr>
        <w:annotationRef/>
      </w:r>
      <w:proofErr w:type="spellStart"/>
      <w:r>
        <w:t>Verificar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publicar</w:t>
      </w:r>
      <w:proofErr w:type="spellEnd"/>
      <w:r>
        <w:t xml:space="preserve"> porta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B03EB5" w15:done="0"/>
  <w15:commentEx w15:paraId="19218DC5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032038" w14:textId="77777777" w:rsidR="00CC0072" w:rsidRDefault="00CC0072" w:rsidP="00855982">
      <w:pPr>
        <w:spacing w:after="0" w:line="240" w:lineRule="auto"/>
      </w:pPr>
      <w:r>
        <w:separator/>
      </w:r>
    </w:p>
  </w:endnote>
  <w:endnote w:type="continuationSeparator" w:id="0">
    <w:p w14:paraId="64720775" w14:textId="77777777" w:rsidR="00CC0072" w:rsidRDefault="00CC007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08D162" w14:textId="6E1F625D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0FB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7C16D" w14:textId="77777777" w:rsidR="00CC0072" w:rsidRDefault="00CC0072" w:rsidP="00855982">
      <w:pPr>
        <w:spacing w:after="0" w:line="240" w:lineRule="auto"/>
      </w:pPr>
      <w:r>
        <w:separator/>
      </w:r>
    </w:p>
  </w:footnote>
  <w:footnote w:type="continuationSeparator" w:id="0">
    <w:p w14:paraId="351D03A3" w14:textId="77777777" w:rsidR="00CC0072" w:rsidRDefault="00CC007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8F805F7"/>
    <w:multiLevelType w:val="hybridMultilevel"/>
    <w:tmpl w:val="EE6EB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DA197A"/>
    <w:multiLevelType w:val="hybridMultilevel"/>
    <w:tmpl w:val="5C5CC96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2EE374AE"/>
    <w:multiLevelType w:val="hybridMultilevel"/>
    <w:tmpl w:val="25D499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D03B6B"/>
    <w:multiLevelType w:val="hybridMultilevel"/>
    <w:tmpl w:val="6C4C2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A3171A5"/>
    <w:multiLevelType w:val="hybridMultilevel"/>
    <w:tmpl w:val="46B04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07FEF"/>
    <w:multiLevelType w:val="hybridMultilevel"/>
    <w:tmpl w:val="6DB09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081E1E"/>
    <w:multiLevelType w:val="hybridMultilevel"/>
    <w:tmpl w:val="524C91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2E0848"/>
    <w:multiLevelType w:val="hybridMultilevel"/>
    <w:tmpl w:val="9FD6864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F7F26CE"/>
    <w:multiLevelType w:val="hybridMultilevel"/>
    <w:tmpl w:val="EA4E45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70083333"/>
    <w:multiLevelType w:val="hybridMultilevel"/>
    <w:tmpl w:val="14C89EF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21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20"/>
  </w:num>
  <w:num w:numId="30">
    <w:abstractNumId w:val="25"/>
  </w:num>
  <w:num w:numId="31">
    <w:abstractNumId w:val="17"/>
  </w:num>
  <w:num w:numId="32">
    <w:abstractNumId w:val="18"/>
  </w:num>
  <w:num w:numId="33">
    <w:abstractNumId w:val="23"/>
  </w:num>
  <w:num w:numId="34">
    <w:abstractNumId w:val="26"/>
  </w:num>
  <w:num w:numId="35">
    <w:abstractNumId w:val="24"/>
  </w:num>
  <w:num w:numId="36">
    <w:abstractNumId w:val="27"/>
  </w:num>
  <w:num w:numId="37">
    <w:abstractNumId w:val="19"/>
  </w:num>
  <w:num w:numId="38">
    <w:abstractNumId w:val="22"/>
  </w:num>
  <w:num w:numId="3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kemi Kitagami, Elise">
    <w15:presenceInfo w15:providerId="AD" w15:userId="S-1-5-21-507921405-764733703-1708537768-1491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76D"/>
    <w:rsid w:val="00017CD0"/>
    <w:rsid w:val="000C0113"/>
    <w:rsid w:val="000C24B1"/>
    <w:rsid w:val="00113F85"/>
    <w:rsid w:val="00156827"/>
    <w:rsid w:val="00160CA5"/>
    <w:rsid w:val="001A476D"/>
    <w:rsid w:val="001D4362"/>
    <w:rsid w:val="00354E48"/>
    <w:rsid w:val="003D1032"/>
    <w:rsid w:val="00415735"/>
    <w:rsid w:val="00560954"/>
    <w:rsid w:val="00561267"/>
    <w:rsid w:val="005B506B"/>
    <w:rsid w:val="005E16F5"/>
    <w:rsid w:val="0061608F"/>
    <w:rsid w:val="00643542"/>
    <w:rsid w:val="006D78AA"/>
    <w:rsid w:val="0076735C"/>
    <w:rsid w:val="007833A7"/>
    <w:rsid w:val="007C54B6"/>
    <w:rsid w:val="007D00A8"/>
    <w:rsid w:val="00800FB4"/>
    <w:rsid w:val="00816DF1"/>
    <w:rsid w:val="00855982"/>
    <w:rsid w:val="008E12B8"/>
    <w:rsid w:val="00A10484"/>
    <w:rsid w:val="00A70625"/>
    <w:rsid w:val="00B953DB"/>
    <w:rsid w:val="00C35FEF"/>
    <w:rsid w:val="00C40816"/>
    <w:rsid w:val="00C51521"/>
    <w:rsid w:val="00CC0072"/>
    <w:rsid w:val="00D8545F"/>
    <w:rsid w:val="00DC4E89"/>
    <w:rsid w:val="00DC69DF"/>
    <w:rsid w:val="00DD22D6"/>
    <w:rsid w:val="00E2341C"/>
    <w:rsid w:val="00EF7FE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17005"/>
  <w15:chartTrackingRefBased/>
  <w15:docId w15:val="{90201709-E15D-4E68-9383-00E486B7A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22D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1A476D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EF7FE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lang w:val="pt-BR"/>
    </w:rPr>
  </w:style>
  <w:style w:type="character" w:customStyle="1" w:styleId="CodeChar">
    <w:name w:val="Code Char"/>
    <w:basedOn w:val="DefaultParagraphFont"/>
    <w:link w:val="Code"/>
    <w:rsid w:val="00EF7FE8"/>
    <w:rPr>
      <w:rFonts w:ascii="Consolas" w:hAnsi="Consolas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4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hyperlink" Target="https://github.com/dockersamples/linux_tweet_app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183</TotalTime>
  <Pages>5</Pages>
  <Words>1062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19</cp:revision>
  <dcterms:created xsi:type="dcterms:W3CDTF">2018-09-11T14:34:00Z</dcterms:created>
  <dcterms:modified xsi:type="dcterms:W3CDTF">2018-09-11T19:41:00Z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