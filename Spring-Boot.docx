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BE5CA9">
      <w:pPr>
        <w:pStyle w:val="Title"/>
      </w:pPr>
      <w:r>
        <w:t>Spring Boot</w:t>
      </w:r>
    </w:p>
    <w:p w:rsidR="008B3827" w:rsidRDefault="008B3827" w:rsidP="008B3827">
      <w:pPr>
        <w:pStyle w:val="Heading1"/>
      </w:pPr>
      <w:r>
        <w:t>Inversão de Controle</w:t>
      </w:r>
    </w:p>
    <w:p w:rsidR="008B3827" w:rsidRDefault="008B3827" w:rsidP="008B3827">
      <w:pPr>
        <w:ind w:firstLine="708"/>
      </w:pPr>
      <w:r>
        <w:t>A</w:t>
      </w:r>
    </w:p>
    <w:p w:rsidR="008B3827" w:rsidRDefault="008B3827" w:rsidP="008B3827">
      <w:pPr>
        <w:pStyle w:val="Heading2"/>
      </w:pPr>
      <w:r>
        <w:t>Injeção de Dependência</w:t>
      </w:r>
    </w:p>
    <w:p w:rsidR="008B3827" w:rsidRPr="00D704BC" w:rsidRDefault="00D704BC" w:rsidP="008B3827">
      <w:pPr>
        <w:rPr>
          <w:lang w:val="pt-BR"/>
        </w:rPr>
      </w:pPr>
      <w:r>
        <w:tab/>
      </w:r>
      <w:r w:rsidRPr="00D704BC">
        <w:rPr>
          <w:lang w:val="pt-BR"/>
        </w:rPr>
        <w:t>Forma de “resolv</w:t>
      </w:r>
      <w:bookmarkStart w:id="0" w:name="_GoBack"/>
      <w:bookmarkEnd w:id="0"/>
      <w:r w:rsidRPr="00D704BC">
        <w:rPr>
          <w:lang w:val="pt-BR"/>
        </w:rPr>
        <w:t>er” a Inversão de Controle</w:t>
      </w:r>
    </w:p>
    <w:p w:rsidR="00BE5CA9" w:rsidRDefault="00BE5CA9" w:rsidP="008B3827">
      <w:pPr>
        <w:pStyle w:val="Heading1"/>
      </w:pPr>
      <w:r>
        <w:t>Spring</w:t>
      </w:r>
    </w:p>
    <w:p w:rsidR="008B3827" w:rsidRDefault="008B3827" w:rsidP="008B3827">
      <w:pPr>
        <w:pStyle w:val="Heading2"/>
      </w:pPr>
      <w:r>
        <w:t>Artigos</w:t>
      </w:r>
    </w:p>
    <w:p w:rsidR="00855982" w:rsidRDefault="00BE5CA9" w:rsidP="00BE5CA9">
      <w:pPr>
        <w:pStyle w:val="ListParagraph"/>
        <w:numPr>
          <w:ilvl w:val="0"/>
          <w:numId w:val="30"/>
        </w:numPr>
      </w:pPr>
      <w:r w:rsidRPr="00BE5CA9">
        <w:t>Guia das annotations do Spring</w:t>
      </w:r>
      <w:r>
        <w:t xml:space="preserve"> (Alberto Souza)</w:t>
      </w:r>
    </w:p>
    <w:p w:rsidR="00BE5CA9" w:rsidRDefault="00BE5CA9" w:rsidP="00BE5CA9">
      <w:pPr>
        <w:ind w:left="360"/>
      </w:pPr>
      <w:r w:rsidRPr="00BE5CA9">
        <w:t>https://domineospring.wordpress.com/2016/07/13/guia-das-annotations-do-spring/</w:t>
      </w:r>
    </w:p>
    <w:p w:rsidR="00BE5CA9" w:rsidRDefault="00BE5CA9" w:rsidP="00BE5CA9">
      <w:pPr>
        <w:pStyle w:val="Heading1"/>
      </w:pPr>
      <w:r>
        <w:t>Spring Boot</w:t>
      </w:r>
    </w:p>
    <w:p w:rsidR="00BE5CA9" w:rsidRDefault="00BE5CA9" w:rsidP="00BE5CA9">
      <w:r>
        <w:tab/>
        <w:t>S</w:t>
      </w:r>
    </w:p>
    <w:p w:rsidR="00BE5CA9" w:rsidRDefault="00BE5CA9" w:rsidP="00BE5CA9">
      <w:pPr>
        <w:pStyle w:val="Heading1"/>
      </w:pPr>
      <w:r>
        <w:t>Rest API</w:t>
      </w:r>
    </w:p>
    <w:p w:rsidR="00BE5CA9" w:rsidRDefault="008B3827" w:rsidP="008B3827">
      <w:pPr>
        <w:pStyle w:val="ListParagraph"/>
        <w:numPr>
          <w:ilvl w:val="0"/>
          <w:numId w:val="30"/>
        </w:numPr>
      </w:pPr>
      <w:r>
        <w:t>CRUD</w:t>
      </w:r>
    </w:p>
    <w:p w:rsidR="008B3827" w:rsidRDefault="008B3827" w:rsidP="008B3827"/>
    <w:p w:rsidR="008B3827" w:rsidRDefault="008B3827" w:rsidP="008B3827">
      <w:pPr>
        <w:pStyle w:val="Heading1"/>
      </w:pPr>
      <w:r>
        <w:t>Spring Data JPA</w:t>
      </w:r>
    </w:p>
    <w:p w:rsidR="00BE5CA9" w:rsidRPr="00BE5CA9" w:rsidRDefault="00BE5CA9" w:rsidP="00BE5CA9"/>
    <w:sectPr w:rsidR="00BE5CA9" w:rsidRPr="00BE5CA9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309D" w:rsidRDefault="0061309D" w:rsidP="00855982">
      <w:pPr>
        <w:spacing w:after="0" w:line="240" w:lineRule="auto"/>
      </w:pPr>
      <w:r>
        <w:separator/>
      </w:r>
    </w:p>
  </w:endnote>
  <w:endnote w:type="continuationSeparator" w:id="0">
    <w:p w:rsidR="0061309D" w:rsidRDefault="0061309D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309D" w:rsidRDefault="0061309D" w:rsidP="00855982">
      <w:pPr>
        <w:spacing w:after="0" w:line="240" w:lineRule="auto"/>
      </w:pPr>
      <w:r>
        <w:separator/>
      </w:r>
    </w:p>
  </w:footnote>
  <w:footnote w:type="continuationSeparator" w:id="0">
    <w:p w:rsidR="0061309D" w:rsidRDefault="0061309D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70F5199"/>
    <w:multiLevelType w:val="hybridMultilevel"/>
    <w:tmpl w:val="8BE2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E227E39"/>
    <w:multiLevelType w:val="hybridMultilevel"/>
    <w:tmpl w:val="58ECDF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  <w:num w:numId="30">
    <w:abstractNumId w:val="17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CA9"/>
    <w:rsid w:val="001800EB"/>
    <w:rsid w:val="001D4362"/>
    <w:rsid w:val="0061309D"/>
    <w:rsid w:val="007833A7"/>
    <w:rsid w:val="00855982"/>
    <w:rsid w:val="008B3827"/>
    <w:rsid w:val="00A10484"/>
    <w:rsid w:val="00AD1F5B"/>
    <w:rsid w:val="00BE5CA9"/>
    <w:rsid w:val="00D704B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AC5917-0E31-430E-B4D3-B628F8DF4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0E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E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7</TotalTime>
  <Pages>1</Pages>
  <Words>45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5</cp:revision>
  <dcterms:created xsi:type="dcterms:W3CDTF">2018-09-05T18:31:00Z</dcterms:created>
  <dcterms:modified xsi:type="dcterms:W3CDTF">2018-09-10T17:42:00Z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